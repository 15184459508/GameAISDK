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4406" w:rsidRDefault="00051CFC">
      <w:pPr>
        <w:jc w:val="center"/>
        <w:rPr>
          <w:rFonts w:asciiTheme="majorEastAsia" w:eastAsiaTheme="majorEastAsia" w:hAnsiTheme="majorEastAsia" w:cstheme="majorEastAsia"/>
          <w:b/>
          <w:bCs/>
          <w:sz w:val="84"/>
          <w:szCs w:val="84"/>
        </w:rPr>
      </w:pPr>
      <w:r>
        <w:rPr>
          <w:rFonts w:asciiTheme="majorEastAsia" w:eastAsiaTheme="majorEastAsia" w:hAnsiTheme="majorEastAsia" w:cstheme="majorEastAsia" w:hint="eastAsia"/>
          <w:b/>
          <w:bCs/>
          <w:sz w:val="84"/>
          <w:szCs w:val="84"/>
        </w:rPr>
        <w:t>AI SDK</w:t>
      </w:r>
      <w:r w:rsidR="002E0DDD">
        <w:rPr>
          <w:rFonts w:asciiTheme="majorEastAsia" w:eastAsiaTheme="majorEastAsia" w:hAnsiTheme="majorEastAsia" w:cstheme="majorEastAsia"/>
          <w:b/>
          <w:bCs/>
          <w:sz w:val="84"/>
          <w:szCs w:val="84"/>
        </w:rPr>
        <w:t xml:space="preserve"> WINDOW</w:t>
      </w:r>
      <w:r w:rsidR="002E0DDD">
        <w:rPr>
          <w:rFonts w:asciiTheme="majorEastAsia" w:eastAsiaTheme="majorEastAsia" w:hAnsiTheme="majorEastAsia" w:cstheme="majorEastAsia" w:hint="eastAsia"/>
          <w:b/>
          <w:bCs/>
          <w:sz w:val="84"/>
          <w:szCs w:val="84"/>
        </w:rPr>
        <w:t>S版本打包说明</w:t>
      </w:r>
    </w:p>
    <w:p w:rsidR="00924406" w:rsidRDefault="00924406">
      <w:pPr>
        <w:rPr>
          <w:rFonts w:ascii="楷体" w:eastAsia="楷体" w:hAnsi="楷体" w:cs="楷体"/>
          <w:b/>
          <w:bCs/>
          <w:sz w:val="84"/>
          <w:szCs w:val="84"/>
        </w:rPr>
      </w:pPr>
    </w:p>
    <w:tbl>
      <w:tblPr>
        <w:tblW w:w="7421" w:type="dxa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47"/>
        <w:gridCol w:w="2362"/>
        <w:gridCol w:w="1315"/>
        <w:gridCol w:w="2397"/>
      </w:tblGrid>
      <w:tr w:rsidR="00924406">
        <w:trPr>
          <w:trHeight w:val="1"/>
          <w:jc w:val="center"/>
        </w:trPr>
        <w:tc>
          <w:tcPr>
            <w:tcW w:w="742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924406" w:rsidRDefault="00051CFC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</w:rPr>
              <w:t>文件属性</w:t>
            </w:r>
          </w:p>
        </w:tc>
      </w:tr>
      <w:tr w:rsidR="00924406">
        <w:trPr>
          <w:trHeight w:val="1"/>
          <w:jc w:val="center"/>
        </w:trPr>
        <w:tc>
          <w:tcPr>
            <w:tcW w:w="1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24406" w:rsidRDefault="00051CFC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sz w:val="24"/>
              </w:rPr>
              <w:t>作者</w:t>
            </w: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24406" w:rsidRDefault="00BC1BB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K</w:t>
            </w:r>
            <w:r>
              <w:rPr>
                <w:rFonts w:ascii="宋体" w:eastAsia="宋体" w:hAnsi="宋体" w:cs="宋体" w:hint="eastAsia"/>
              </w:rPr>
              <w:t>idtingzhu</w:t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24406" w:rsidRDefault="00051CFC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sz w:val="24"/>
              </w:rPr>
              <w:t>制定日期</w:t>
            </w:r>
          </w:p>
        </w:tc>
        <w:tc>
          <w:tcPr>
            <w:tcW w:w="2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24406" w:rsidRDefault="00051CFC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</w:rPr>
              <w:t>201</w:t>
            </w:r>
            <w:r w:rsidR="00BC1BB6">
              <w:rPr>
                <w:rFonts w:ascii="宋体" w:eastAsia="宋体" w:hAnsi="宋体" w:cs="宋体" w:hint="eastAsia"/>
                <w:b/>
              </w:rPr>
              <w:t>9</w:t>
            </w:r>
            <w:r>
              <w:rPr>
                <w:rFonts w:ascii="宋体" w:eastAsia="宋体" w:hAnsi="宋体" w:cs="宋体"/>
                <w:b/>
              </w:rPr>
              <w:t>-</w:t>
            </w:r>
            <w:r w:rsidR="00BC1BB6">
              <w:rPr>
                <w:rFonts w:ascii="宋体" w:eastAsia="宋体" w:hAnsi="宋体" w:cs="宋体" w:hint="eastAsia"/>
                <w:b/>
              </w:rPr>
              <w:t>7</w:t>
            </w:r>
            <w:r>
              <w:rPr>
                <w:rFonts w:ascii="宋体" w:eastAsia="宋体" w:hAnsi="宋体" w:cs="宋体"/>
                <w:b/>
              </w:rPr>
              <w:t>-</w:t>
            </w:r>
            <w:r>
              <w:rPr>
                <w:rFonts w:ascii="宋体" w:eastAsia="宋体" w:hAnsi="宋体" w:cs="宋体" w:hint="eastAsia"/>
                <w:b/>
              </w:rPr>
              <w:t>1</w:t>
            </w:r>
            <w:r w:rsidR="00BC1BB6">
              <w:rPr>
                <w:rFonts w:ascii="宋体" w:eastAsia="宋体" w:hAnsi="宋体" w:cs="宋体" w:hint="eastAsia"/>
                <w:b/>
              </w:rPr>
              <w:t>5</w:t>
            </w:r>
          </w:p>
        </w:tc>
      </w:tr>
      <w:tr w:rsidR="00924406">
        <w:trPr>
          <w:trHeight w:val="1"/>
          <w:jc w:val="center"/>
        </w:trPr>
        <w:tc>
          <w:tcPr>
            <w:tcW w:w="1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24406" w:rsidRDefault="00051CFC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sz w:val="24"/>
              </w:rPr>
              <w:t>审核</w:t>
            </w: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24406" w:rsidRDefault="00924406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24406" w:rsidRDefault="00051CFC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sz w:val="24"/>
              </w:rPr>
              <w:t>审核日期</w:t>
            </w:r>
          </w:p>
        </w:tc>
        <w:tc>
          <w:tcPr>
            <w:tcW w:w="2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24406" w:rsidRDefault="00924406">
            <w:pPr>
              <w:rPr>
                <w:rFonts w:ascii="宋体" w:eastAsia="宋体" w:hAnsi="宋体" w:cs="宋体"/>
                <w:sz w:val="22"/>
              </w:rPr>
            </w:pPr>
          </w:p>
        </w:tc>
      </w:tr>
      <w:tr w:rsidR="00924406">
        <w:trPr>
          <w:trHeight w:val="1"/>
          <w:jc w:val="center"/>
        </w:trPr>
        <w:tc>
          <w:tcPr>
            <w:tcW w:w="1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24406" w:rsidRDefault="00924406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24406" w:rsidRDefault="00924406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24406" w:rsidRDefault="00924406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24406" w:rsidRDefault="00924406">
            <w:pPr>
              <w:rPr>
                <w:rFonts w:ascii="宋体" w:eastAsia="宋体" w:hAnsi="宋体" w:cs="宋体"/>
                <w:sz w:val="22"/>
              </w:rPr>
            </w:pPr>
          </w:p>
        </w:tc>
      </w:tr>
      <w:tr w:rsidR="00924406">
        <w:trPr>
          <w:trHeight w:val="1"/>
          <w:jc w:val="center"/>
        </w:trPr>
        <w:tc>
          <w:tcPr>
            <w:tcW w:w="742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924406" w:rsidRDefault="00051CFC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</w:rPr>
              <w:t>版权宣告</w:t>
            </w:r>
          </w:p>
        </w:tc>
      </w:tr>
      <w:tr w:rsidR="00924406">
        <w:trPr>
          <w:trHeight w:val="1"/>
          <w:jc w:val="center"/>
        </w:trPr>
        <w:tc>
          <w:tcPr>
            <w:tcW w:w="742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24406" w:rsidRDefault="00051CFC">
            <w:pPr>
              <w:ind w:firstLine="316"/>
            </w:pPr>
            <w:r>
              <w:rPr>
                <w:rFonts w:ascii="黑体" w:eastAsia="黑体" w:hAnsi="黑体" w:cs="黑体"/>
                <w:b/>
              </w:rPr>
              <w:t>内部资料，未经授权，任何人不得擅自传播、复制本文档的部分或全部内容。</w:t>
            </w:r>
          </w:p>
        </w:tc>
      </w:tr>
    </w:tbl>
    <w:p w:rsidR="00924406" w:rsidRDefault="00051CFC">
      <w:pPr>
        <w:spacing w:before="2496"/>
        <w:jc w:val="center"/>
        <w:rPr>
          <w:rFonts w:ascii="楷体" w:eastAsia="楷体" w:hAnsi="楷体" w:cs="楷体"/>
          <w:b/>
          <w:bCs/>
          <w:sz w:val="32"/>
          <w:szCs w:val="32"/>
        </w:rPr>
      </w:pPr>
      <w:proofErr w:type="gramStart"/>
      <w:r>
        <w:rPr>
          <w:rFonts w:ascii="宋体" w:eastAsia="宋体" w:hAnsi="宋体" w:cs="宋体"/>
          <w:b/>
          <w:sz w:val="30"/>
        </w:rPr>
        <w:t>腾讯科技</w:t>
      </w:r>
      <w:proofErr w:type="gramEnd"/>
      <w:r>
        <w:rPr>
          <w:rFonts w:ascii="宋体" w:eastAsia="宋体" w:hAnsi="宋体" w:cs="宋体"/>
          <w:b/>
          <w:sz w:val="30"/>
        </w:rPr>
        <w:t>（深圳）有限公司</w:t>
      </w:r>
    </w:p>
    <w:p w:rsidR="00924406" w:rsidRDefault="00924406">
      <w:pPr>
        <w:jc w:val="center"/>
        <w:rPr>
          <w:rFonts w:ascii="楷体" w:eastAsia="楷体" w:hAnsi="楷体" w:cs="楷体"/>
          <w:b/>
          <w:bCs/>
          <w:sz w:val="84"/>
          <w:szCs w:val="84"/>
        </w:rPr>
      </w:pPr>
    </w:p>
    <w:p w:rsidR="00924406" w:rsidRDefault="00051CFC">
      <w:pPr>
        <w:spacing w:before="624" w:after="156"/>
        <w:jc w:val="center"/>
        <w:rPr>
          <w:rFonts w:ascii="黑体" w:eastAsia="黑体" w:hAnsi="黑体" w:cs="黑体"/>
          <w:b/>
          <w:bCs/>
          <w:sz w:val="30"/>
        </w:rPr>
      </w:pPr>
      <w:r>
        <w:rPr>
          <w:rFonts w:ascii="黑体" w:eastAsia="黑体" w:hAnsi="黑体" w:cs="黑体"/>
          <w:b/>
          <w:bCs/>
          <w:color w:val="984E13"/>
          <w:sz w:val="18"/>
        </w:rPr>
        <w:t> </w:t>
      </w:r>
      <w:r>
        <w:rPr>
          <w:rFonts w:ascii="黑体" w:eastAsia="黑体" w:hAnsi="黑体" w:cs="黑体"/>
          <w:b/>
          <w:bCs/>
          <w:sz w:val="30"/>
        </w:rPr>
        <w:t>修订记录</w:t>
      </w:r>
    </w:p>
    <w:tbl>
      <w:tblPr>
        <w:tblW w:w="8424" w:type="dxa"/>
        <w:tblInd w:w="9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64"/>
        <w:gridCol w:w="1246"/>
        <w:gridCol w:w="4121"/>
        <w:gridCol w:w="1693"/>
      </w:tblGrid>
      <w:tr w:rsidR="00924406">
        <w:trPr>
          <w:trHeight w:val="1"/>
        </w:trPr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924406" w:rsidRDefault="00051CFC">
            <w:pPr>
              <w:spacing w:before="156" w:after="156"/>
              <w:jc w:val="center"/>
            </w:pPr>
            <w:r>
              <w:rPr>
                <w:rFonts w:ascii="黑体" w:eastAsia="黑体" w:hAnsi="黑体" w:cs="黑体"/>
                <w:sz w:val="24"/>
              </w:rPr>
              <w:t>日期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left w:w="108" w:type="dxa"/>
              <w:right w:w="108" w:type="dxa"/>
            </w:tcMar>
          </w:tcPr>
          <w:p w:rsidR="00924406" w:rsidRDefault="00051CFC">
            <w:pPr>
              <w:spacing w:before="156" w:after="156"/>
              <w:jc w:val="center"/>
            </w:pPr>
            <w:r>
              <w:rPr>
                <w:rFonts w:ascii="黑体" w:eastAsia="黑体" w:hAnsi="黑体" w:cs="黑体"/>
                <w:sz w:val="24"/>
              </w:rPr>
              <w:t>修订版本</w:t>
            </w:r>
          </w:p>
        </w:tc>
        <w:tc>
          <w:tcPr>
            <w:tcW w:w="4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left w:w="108" w:type="dxa"/>
              <w:right w:w="108" w:type="dxa"/>
            </w:tcMar>
          </w:tcPr>
          <w:p w:rsidR="00924406" w:rsidRDefault="00051CFC">
            <w:pPr>
              <w:spacing w:before="156" w:after="156"/>
              <w:jc w:val="center"/>
            </w:pPr>
            <w:r>
              <w:rPr>
                <w:rFonts w:ascii="黑体" w:eastAsia="黑体" w:hAnsi="黑体" w:cs="黑体"/>
                <w:sz w:val="24"/>
              </w:rPr>
              <w:t>修改内容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left w:w="108" w:type="dxa"/>
              <w:right w:w="108" w:type="dxa"/>
            </w:tcMar>
          </w:tcPr>
          <w:p w:rsidR="00924406" w:rsidRDefault="00051CFC">
            <w:pPr>
              <w:spacing w:before="156" w:after="156"/>
              <w:jc w:val="center"/>
            </w:pPr>
            <w:r>
              <w:rPr>
                <w:rFonts w:ascii="黑体" w:eastAsia="黑体" w:hAnsi="黑体" w:cs="黑体"/>
                <w:sz w:val="24"/>
              </w:rPr>
              <w:t>作者</w:t>
            </w:r>
          </w:p>
        </w:tc>
      </w:tr>
      <w:tr w:rsidR="00924406">
        <w:trPr>
          <w:trHeight w:val="1"/>
        </w:trPr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24406" w:rsidRDefault="00051CFC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201</w:t>
            </w:r>
            <w:r w:rsidR="00A521E9">
              <w:rPr>
                <w:rFonts w:ascii="宋体" w:eastAsia="宋体" w:hAnsi="宋体" w:cs="宋体"/>
              </w:rPr>
              <w:t>9</w:t>
            </w:r>
            <w:r>
              <w:rPr>
                <w:rFonts w:ascii="宋体" w:eastAsia="宋体" w:hAnsi="宋体" w:cs="宋体" w:hint="eastAsia"/>
              </w:rPr>
              <w:t>.</w:t>
            </w:r>
            <w:r w:rsidR="00A521E9">
              <w:rPr>
                <w:rFonts w:ascii="宋体" w:eastAsia="宋体" w:hAnsi="宋体" w:cs="宋体"/>
              </w:rPr>
              <w:t>7</w:t>
            </w:r>
            <w:r>
              <w:rPr>
                <w:rFonts w:ascii="宋体" w:eastAsia="宋体" w:hAnsi="宋体" w:cs="宋体" w:hint="eastAsia"/>
              </w:rPr>
              <w:t>.1</w:t>
            </w:r>
            <w:r w:rsidR="00A521E9">
              <w:rPr>
                <w:rFonts w:ascii="宋体" w:eastAsia="宋体" w:hAnsi="宋体" w:cs="宋体"/>
              </w:rPr>
              <w:t>5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24406" w:rsidRDefault="00924406">
            <w:pPr>
              <w:ind w:firstLine="210"/>
              <w:rPr>
                <w:rFonts w:ascii="宋体" w:eastAsia="宋体" w:hAnsi="宋体" w:cs="宋体"/>
              </w:rPr>
            </w:pPr>
          </w:p>
        </w:tc>
        <w:tc>
          <w:tcPr>
            <w:tcW w:w="4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24406" w:rsidRDefault="00051CFC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 xml:space="preserve">         </w:t>
            </w:r>
            <w:r>
              <w:rPr>
                <w:rFonts w:ascii="宋体" w:hAnsi="宋体" w:cs="宋体" w:hint="eastAsia"/>
              </w:rPr>
              <w:t xml:space="preserve">     </w:t>
            </w:r>
            <w:r>
              <w:rPr>
                <w:rFonts w:ascii="宋体" w:eastAsia="宋体" w:hAnsi="宋体" w:cs="宋体"/>
              </w:rPr>
              <w:t xml:space="preserve">  </w:t>
            </w:r>
            <w:r>
              <w:rPr>
                <w:rFonts w:ascii="宋体" w:hAnsi="宋体" w:cs="宋体" w:hint="eastAsia"/>
              </w:rPr>
              <w:t>创建</w:t>
            </w:r>
            <w:r>
              <w:rPr>
                <w:rFonts w:ascii="宋体" w:eastAsia="宋体" w:hAnsi="宋体" w:cs="宋体"/>
              </w:rPr>
              <w:t xml:space="preserve"> 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24406" w:rsidRDefault="00A521E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hAnsi="宋体" w:cs="宋体"/>
              </w:rPr>
              <w:t>kidtingzhu</w:t>
            </w:r>
          </w:p>
        </w:tc>
      </w:tr>
      <w:tr w:rsidR="00924406">
        <w:trPr>
          <w:trHeight w:val="1"/>
        </w:trPr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24406" w:rsidRDefault="00924406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24406" w:rsidRDefault="00924406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4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24406" w:rsidRDefault="00924406" w:rsidP="00A521E9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24406" w:rsidRDefault="00924406" w:rsidP="00A521E9">
            <w:pPr>
              <w:rPr>
                <w:rFonts w:ascii="宋体" w:eastAsia="宋体" w:hAnsi="宋体" w:cs="宋体"/>
                <w:sz w:val="22"/>
              </w:rPr>
            </w:pPr>
          </w:p>
        </w:tc>
      </w:tr>
      <w:tr w:rsidR="00924406">
        <w:trPr>
          <w:trHeight w:val="1"/>
        </w:trPr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24406" w:rsidRDefault="00924406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24406" w:rsidRDefault="00924406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4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24406" w:rsidRDefault="00924406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24406" w:rsidRDefault="00924406">
            <w:pPr>
              <w:rPr>
                <w:rFonts w:ascii="宋体" w:eastAsia="宋体" w:hAnsi="宋体" w:cs="宋体"/>
                <w:sz w:val="22"/>
              </w:rPr>
            </w:pPr>
          </w:p>
        </w:tc>
      </w:tr>
      <w:tr w:rsidR="00924406">
        <w:trPr>
          <w:trHeight w:val="1"/>
        </w:trPr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24406" w:rsidRDefault="00924406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24406" w:rsidRDefault="00924406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4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24406" w:rsidRDefault="00924406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24406" w:rsidRDefault="00924406">
            <w:pPr>
              <w:rPr>
                <w:rFonts w:ascii="宋体" w:eastAsia="宋体" w:hAnsi="宋体" w:cs="宋体"/>
                <w:sz w:val="22"/>
              </w:rPr>
            </w:pPr>
          </w:p>
        </w:tc>
      </w:tr>
      <w:tr w:rsidR="00924406">
        <w:trPr>
          <w:trHeight w:val="1"/>
        </w:trPr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24406" w:rsidRDefault="00924406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24406" w:rsidRDefault="00924406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4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24406" w:rsidRDefault="00924406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24406" w:rsidRDefault="00924406">
            <w:pPr>
              <w:rPr>
                <w:rFonts w:ascii="宋体" w:eastAsia="宋体" w:hAnsi="宋体" w:cs="宋体"/>
                <w:sz w:val="22"/>
              </w:rPr>
            </w:pPr>
          </w:p>
        </w:tc>
      </w:tr>
      <w:tr w:rsidR="00924406">
        <w:trPr>
          <w:trHeight w:val="1"/>
        </w:trPr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24406" w:rsidRDefault="00924406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24406" w:rsidRDefault="00924406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4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24406" w:rsidRDefault="00924406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24406" w:rsidRDefault="00924406">
            <w:pPr>
              <w:rPr>
                <w:rFonts w:ascii="宋体" w:eastAsia="宋体" w:hAnsi="宋体" w:cs="宋体"/>
                <w:sz w:val="22"/>
              </w:rPr>
            </w:pPr>
          </w:p>
        </w:tc>
      </w:tr>
      <w:tr w:rsidR="00924406">
        <w:trPr>
          <w:trHeight w:val="1"/>
        </w:trPr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24406" w:rsidRDefault="00924406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24406" w:rsidRDefault="00924406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4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24406" w:rsidRDefault="00924406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24406" w:rsidRDefault="00924406">
            <w:pPr>
              <w:rPr>
                <w:rFonts w:ascii="宋体" w:eastAsia="宋体" w:hAnsi="宋体" w:cs="宋体"/>
                <w:sz w:val="22"/>
              </w:rPr>
            </w:pPr>
          </w:p>
        </w:tc>
      </w:tr>
      <w:tr w:rsidR="00924406">
        <w:trPr>
          <w:trHeight w:val="1"/>
        </w:trPr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24406" w:rsidRDefault="00924406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24406" w:rsidRDefault="00924406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4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24406" w:rsidRDefault="00924406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24406" w:rsidRDefault="00924406">
            <w:pPr>
              <w:rPr>
                <w:rFonts w:ascii="宋体" w:eastAsia="宋体" w:hAnsi="宋体" w:cs="宋体"/>
                <w:sz w:val="22"/>
              </w:rPr>
            </w:pPr>
          </w:p>
        </w:tc>
      </w:tr>
      <w:tr w:rsidR="00924406">
        <w:trPr>
          <w:trHeight w:val="1"/>
        </w:trPr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24406" w:rsidRDefault="00924406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24406" w:rsidRDefault="00924406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4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24406" w:rsidRDefault="00924406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24406" w:rsidRDefault="00924406">
            <w:pPr>
              <w:rPr>
                <w:rFonts w:ascii="宋体" w:eastAsia="宋体" w:hAnsi="宋体" w:cs="宋体"/>
                <w:sz w:val="22"/>
              </w:rPr>
            </w:pPr>
          </w:p>
        </w:tc>
      </w:tr>
      <w:tr w:rsidR="00924406">
        <w:trPr>
          <w:trHeight w:val="1"/>
        </w:trPr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24406" w:rsidRDefault="00924406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24406" w:rsidRDefault="00924406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4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24406" w:rsidRDefault="00924406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24406" w:rsidRDefault="00924406">
            <w:pPr>
              <w:rPr>
                <w:rFonts w:ascii="宋体" w:eastAsia="宋体" w:hAnsi="宋体" w:cs="宋体"/>
                <w:sz w:val="22"/>
              </w:rPr>
            </w:pPr>
          </w:p>
        </w:tc>
      </w:tr>
      <w:tr w:rsidR="00924406">
        <w:trPr>
          <w:trHeight w:val="1"/>
        </w:trPr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24406" w:rsidRDefault="00924406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24406" w:rsidRDefault="00924406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4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24406" w:rsidRDefault="00924406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24406" w:rsidRDefault="00924406">
            <w:pPr>
              <w:rPr>
                <w:rFonts w:ascii="宋体" w:eastAsia="宋体" w:hAnsi="宋体" w:cs="宋体"/>
                <w:sz w:val="22"/>
              </w:rPr>
            </w:pPr>
          </w:p>
        </w:tc>
      </w:tr>
      <w:tr w:rsidR="00924406">
        <w:trPr>
          <w:trHeight w:val="1"/>
        </w:trPr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24406" w:rsidRDefault="00924406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24406" w:rsidRDefault="00924406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4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24406" w:rsidRDefault="00924406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24406" w:rsidRDefault="00924406">
            <w:pPr>
              <w:rPr>
                <w:rFonts w:ascii="宋体" w:eastAsia="宋体" w:hAnsi="宋体" w:cs="宋体"/>
                <w:sz w:val="22"/>
              </w:rPr>
            </w:pPr>
          </w:p>
        </w:tc>
      </w:tr>
      <w:tr w:rsidR="00924406">
        <w:trPr>
          <w:trHeight w:val="1"/>
        </w:trPr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24406" w:rsidRDefault="00924406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24406" w:rsidRDefault="00924406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4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24406" w:rsidRDefault="00924406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24406" w:rsidRDefault="00924406">
            <w:pPr>
              <w:rPr>
                <w:rFonts w:ascii="宋体" w:eastAsia="宋体" w:hAnsi="宋体" w:cs="宋体"/>
                <w:sz w:val="22"/>
              </w:rPr>
            </w:pPr>
          </w:p>
        </w:tc>
      </w:tr>
      <w:tr w:rsidR="00924406">
        <w:trPr>
          <w:trHeight w:val="1"/>
        </w:trPr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24406" w:rsidRDefault="00924406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24406" w:rsidRDefault="00924406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4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24406" w:rsidRDefault="00924406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24406" w:rsidRDefault="00924406">
            <w:pPr>
              <w:rPr>
                <w:rFonts w:ascii="宋体" w:eastAsia="宋体" w:hAnsi="宋体" w:cs="宋体"/>
                <w:sz w:val="22"/>
              </w:rPr>
            </w:pPr>
          </w:p>
        </w:tc>
      </w:tr>
      <w:tr w:rsidR="00924406">
        <w:trPr>
          <w:trHeight w:val="1"/>
        </w:trPr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24406" w:rsidRDefault="00924406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24406" w:rsidRDefault="00924406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4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24406" w:rsidRDefault="00924406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24406" w:rsidRDefault="00924406">
            <w:pPr>
              <w:rPr>
                <w:rFonts w:ascii="宋体" w:eastAsia="宋体" w:hAnsi="宋体" w:cs="宋体"/>
                <w:sz w:val="22"/>
              </w:rPr>
            </w:pPr>
          </w:p>
        </w:tc>
      </w:tr>
      <w:tr w:rsidR="00924406">
        <w:trPr>
          <w:trHeight w:val="1"/>
        </w:trPr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24406" w:rsidRDefault="00924406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24406" w:rsidRDefault="00924406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4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24406" w:rsidRDefault="00924406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24406" w:rsidRDefault="00924406">
            <w:pPr>
              <w:rPr>
                <w:rFonts w:ascii="宋体" w:eastAsia="宋体" w:hAnsi="宋体" w:cs="宋体"/>
                <w:sz w:val="22"/>
              </w:rPr>
            </w:pPr>
          </w:p>
        </w:tc>
      </w:tr>
      <w:tr w:rsidR="00924406">
        <w:trPr>
          <w:trHeight w:val="1"/>
        </w:trPr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24406" w:rsidRDefault="00924406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24406" w:rsidRDefault="00924406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4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24406" w:rsidRDefault="00924406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24406" w:rsidRDefault="00924406">
            <w:pPr>
              <w:rPr>
                <w:rFonts w:ascii="宋体" w:eastAsia="宋体" w:hAnsi="宋体" w:cs="宋体"/>
                <w:sz w:val="22"/>
              </w:rPr>
            </w:pPr>
          </w:p>
        </w:tc>
      </w:tr>
      <w:tr w:rsidR="00924406">
        <w:trPr>
          <w:trHeight w:val="1"/>
        </w:trPr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24406" w:rsidRDefault="00924406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24406" w:rsidRDefault="00924406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4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24406" w:rsidRDefault="00924406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24406" w:rsidRDefault="00924406">
            <w:pPr>
              <w:rPr>
                <w:rFonts w:ascii="宋体" w:eastAsia="宋体" w:hAnsi="宋体" w:cs="宋体"/>
                <w:sz w:val="22"/>
              </w:rPr>
            </w:pPr>
          </w:p>
        </w:tc>
      </w:tr>
      <w:tr w:rsidR="00924406">
        <w:trPr>
          <w:trHeight w:val="1"/>
        </w:trPr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24406" w:rsidRDefault="00924406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24406" w:rsidRDefault="00924406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4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24406" w:rsidRDefault="00924406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24406" w:rsidRDefault="00924406">
            <w:pPr>
              <w:rPr>
                <w:rFonts w:ascii="宋体" w:eastAsia="宋体" w:hAnsi="宋体" w:cs="宋体"/>
                <w:sz w:val="22"/>
              </w:rPr>
            </w:pPr>
          </w:p>
        </w:tc>
      </w:tr>
      <w:tr w:rsidR="00924406">
        <w:trPr>
          <w:trHeight w:val="1"/>
        </w:trPr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24406" w:rsidRDefault="00924406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24406" w:rsidRDefault="00924406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4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24406" w:rsidRDefault="00924406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24406" w:rsidRDefault="00924406">
            <w:pPr>
              <w:rPr>
                <w:rFonts w:ascii="宋体" w:eastAsia="宋体" w:hAnsi="宋体" w:cs="宋体"/>
                <w:sz w:val="22"/>
              </w:rPr>
            </w:pPr>
          </w:p>
        </w:tc>
      </w:tr>
      <w:tr w:rsidR="00924406">
        <w:trPr>
          <w:trHeight w:val="1"/>
        </w:trPr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24406" w:rsidRDefault="00924406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24406" w:rsidRDefault="00924406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4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24406" w:rsidRDefault="00924406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24406" w:rsidRDefault="00924406">
            <w:pPr>
              <w:rPr>
                <w:rFonts w:ascii="宋体" w:eastAsia="宋体" w:hAnsi="宋体" w:cs="宋体"/>
                <w:sz w:val="22"/>
              </w:rPr>
            </w:pPr>
          </w:p>
        </w:tc>
      </w:tr>
      <w:tr w:rsidR="00924406">
        <w:trPr>
          <w:trHeight w:val="1"/>
        </w:trPr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24406" w:rsidRDefault="00924406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24406" w:rsidRDefault="00924406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4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24406" w:rsidRDefault="00924406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24406" w:rsidRDefault="00924406">
            <w:pPr>
              <w:rPr>
                <w:rFonts w:ascii="宋体" w:eastAsia="宋体" w:hAnsi="宋体" w:cs="宋体"/>
                <w:sz w:val="22"/>
              </w:rPr>
            </w:pPr>
          </w:p>
        </w:tc>
      </w:tr>
      <w:tr w:rsidR="00924406">
        <w:trPr>
          <w:trHeight w:val="1"/>
        </w:trPr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24406" w:rsidRDefault="00924406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24406" w:rsidRDefault="00924406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4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24406" w:rsidRDefault="00924406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24406" w:rsidRDefault="00924406">
            <w:pPr>
              <w:rPr>
                <w:rFonts w:ascii="宋体" w:eastAsia="宋体" w:hAnsi="宋体" w:cs="宋体"/>
                <w:sz w:val="22"/>
              </w:rPr>
            </w:pPr>
          </w:p>
        </w:tc>
      </w:tr>
      <w:tr w:rsidR="00924406">
        <w:trPr>
          <w:trHeight w:val="1"/>
        </w:trPr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24406" w:rsidRDefault="00924406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24406" w:rsidRDefault="00924406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4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24406" w:rsidRDefault="00924406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24406" w:rsidRDefault="00924406">
            <w:pPr>
              <w:rPr>
                <w:rFonts w:ascii="宋体" w:eastAsia="宋体" w:hAnsi="宋体" w:cs="宋体"/>
                <w:sz w:val="22"/>
              </w:rPr>
            </w:pPr>
          </w:p>
        </w:tc>
      </w:tr>
      <w:tr w:rsidR="00924406">
        <w:trPr>
          <w:trHeight w:val="1"/>
        </w:trPr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24406" w:rsidRDefault="00924406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24406" w:rsidRDefault="00924406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4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24406" w:rsidRDefault="00924406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24406" w:rsidRDefault="00924406">
            <w:pPr>
              <w:rPr>
                <w:rFonts w:ascii="宋体" w:eastAsia="宋体" w:hAnsi="宋体" w:cs="宋体"/>
                <w:sz w:val="22"/>
              </w:rPr>
            </w:pPr>
          </w:p>
        </w:tc>
      </w:tr>
      <w:tr w:rsidR="00924406">
        <w:trPr>
          <w:trHeight w:val="1"/>
        </w:trPr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24406" w:rsidRDefault="00924406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24406" w:rsidRDefault="00924406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4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24406" w:rsidRDefault="00924406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24406" w:rsidRDefault="00924406">
            <w:pPr>
              <w:rPr>
                <w:rFonts w:ascii="宋体" w:eastAsia="宋体" w:hAnsi="宋体" w:cs="宋体"/>
                <w:sz w:val="22"/>
              </w:rPr>
            </w:pPr>
          </w:p>
        </w:tc>
      </w:tr>
      <w:tr w:rsidR="00924406">
        <w:trPr>
          <w:trHeight w:val="1"/>
        </w:trPr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24406" w:rsidRDefault="00924406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24406" w:rsidRDefault="00924406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4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24406" w:rsidRDefault="00924406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24406" w:rsidRDefault="00924406">
            <w:pPr>
              <w:rPr>
                <w:rFonts w:ascii="宋体" w:eastAsia="宋体" w:hAnsi="宋体" w:cs="宋体"/>
                <w:sz w:val="22"/>
              </w:rPr>
            </w:pPr>
          </w:p>
        </w:tc>
      </w:tr>
      <w:tr w:rsidR="00924406">
        <w:trPr>
          <w:trHeight w:val="1"/>
        </w:trPr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24406" w:rsidRDefault="00924406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24406" w:rsidRDefault="00924406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4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24406" w:rsidRDefault="00924406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24406" w:rsidRDefault="00924406">
            <w:pPr>
              <w:rPr>
                <w:rFonts w:ascii="宋体" w:eastAsia="宋体" w:hAnsi="宋体" w:cs="宋体"/>
                <w:sz w:val="22"/>
              </w:rPr>
            </w:pPr>
          </w:p>
        </w:tc>
      </w:tr>
      <w:tr w:rsidR="00924406">
        <w:trPr>
          <w:trHeight w:val="1"/>
        </w:trPr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24406" w:rsidRDefault="00924406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24406" w:rsidRDefault="00924406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4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24406" w:rsidRDefault="00924406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24406" w:rsidRDefault="00924406">
            <w:pPr>
              <w:rPr>
                <w:rFonts w:ascii="宋体" w:eastAsia="宋体" w:hAnsi="宋体" w:cs="宋体"/>
                <w:sz w:val="22"/>
              </w:rPr>
            </w:pPr>
          </w:p>
        </w:tc>
      </w:tr>
      <w:tr w:rsidR="00924406">
        <w:trPr>
          <w:trHeight w:val="1"/>
        </w:trPr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24406" w:rsidRDefault="00924406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24406" w:rsidRDefault="00924406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4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24406" w:rsidRDefault="00924406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24406" w:rsidRDefault="00924406">
            <w:pPr>
              <w:rPr>
                <w:rFonts w:ascii="宋体" w:eastAsia="宋体" w:hAnsi="宋体" w:cs="宋体"/>
                <w:sz w:val="22"/>
              </w:rPr>
            </w:pPr>
          </w:p>
        </w:tc>
      </w:tr>
      <w:tr w:rsidR="00924406">
        <w:trPr>
          <w:trHeight w:val="1"/>
        </w:trPr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24406" w:rsidRDefault="00924406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24406" w:rsidRDefault="00924406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4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24406" w:rsidRDefault="00924406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24406" w:rsidRDefault="00924406">
            <w:pPr>
              <w:rPr>
                <w:rFonts w:ascii="宋体" w:eastAsia="宋体" w:hAnsi="宋体" w:cs="宋体"/>
                <w:sz w:val="22"/>
              </w:rPr>
            </w:pPr>
          </w:p>
        </w:tc>
      </w:tr>
    </w:tbl>
    <w:p w:rsidR="00924406" w:rsidRDefault="00924406">
      <w:pPr>
        <w:ind w:firstLine="420"/>
        <w:jc w:val="center"/>
        <w:rPr>
          <w:rFonts w:ascii="楷体" w:eastAsia="楷体" w:hAnsi="楷体" w:cs="楷体"/>
          <w:b/>
          <w:bCs/>
          <w:sz w:val="84"/>
          <w:szCs w:val="84"/>
        </w:rPr>
      </w:pPr>
    </w:p>
    <w:p w:rsidR="00924406" w:rsidRDefault="00924406">
      <w:pPr>
        <w:rPr>
          <w:rFonts w:ascii="楷体" w:eastAsia="楷体" w:hAnsi="楷体" w:cs="楷体"/>
          <w:b/>
          <w:bCs/>
          <w:sz w:val="84"/>
          <w:szCs w:val="84"/>
        </w:rPr>
      </w:pPr>
    </w:p>
    <w:p w:rsidR="004900AC" w:rsidRDefault="004900AC">
      <w:pPr>
        <w:rPr>
          <w:rFonts w:ascii="楷体" w:eastAsia="楷体" w:hAnsi="楷体" w:cs="楷体"/>
          <w:b/>
          <w:bCs/>
          <w:sz w:val="84"/>
          <w:szCs w:val="84"/>
        </w:rPr>
      </w:pPr>
    </w:p>
    <w:p w:rsidR="004900AC" w:rsidRDefault="004900AC">
      <w:pPr>
        <w:rPr>
          <w:rFonts w:ascii="楷体" w:eastAsia="楷体" w:hAnsi="楷体" w:cs="楷体"/>
          <w:b/>
          <w:bCs/>
          <w:sz w:val="84"/>
          <w:szCs w:val="84"/>
        </w:rPr>
      </w:pPr>
    </w:p>
    <w:p w:rsidR="00924406" w:rsidRDefault="00051CFC">
      <w:pPr>
        <w:jc w:val="center"/>
        <w:rPr>
          <w:rFonts w:asciiTheme="majorEastAsia" w:eastAsiaTheme="majorEastAsia" w:hAnsiTheme="majorEastAsia" w:cstheme="majorEastAsia"/>
          <w:b/>
          <w:bCs/>
          <w:sz w:val="84"/>
          <w:szCs w:val="84"/>
        </w:rPr>
      </w:pPr>
      <w:r>
        <w:rPr>
          <w:rFonts w:asciiTheme="majorEastAsia" w:eastAsiaTheme="majorEastAsia" w:hAnsiTheme="majorEastAsia" w:cstheme="majorEastAsia" w:hint="eastAsia"/>
          <w:b/>
          <w:bCs/>
          <w:sz w:val="84"/>
          <w:szCs w:val="84"/>
        </w:rPr>
        <w:lastRenderedPageBreak/>
        <w:t>目录</w:t>
      </w:r>
    </w:p>
    <w:p w:rsidR="00924406" w:rsidRDefault="00924406">
      <w:pPr>
        <w:outlineLvl w:val="0"/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</w:p>
    <w:p w:rsidR="004900AC" w:rsidRDefault="00051CFC">
      <w:pPr>
        <w:pStyle w:val="TOC1"/>
        <w:tabs>
          <w:tab w:val="right" w:leader="dot" w:pos="8296"/>
        </w:tabs>
        <w:rPr>
          <w:noProof/>
          <w:szCs w:val="22"/>
        </w:rPr>
      </w:pPr>
      <w:r>
        <w:rPr>
          <w:rFonts w:asciiTheme="majorEastAsia" w:eastAsiaTheme="majorEastAsia" w:hAnsiTheme="majorEastAsia" w:cstheme="majorEastAsia" w:hint="eastAsia"/>
          <w:b/>
          <w:bCs/>
          <w:sz w:val="28"/>
          <w:szCs w:val="28"/>
        </w:rPr>
        <w:fldChar w:fldCharType="begin"/>
      </w:r>
      <w:r>
        <w:rPr>
          <w:rFonts w:asciiTheme="majorEastAsia" w:eastAsiaTheme="majorEastAsia" w:hAnsiTheme="majorEastAsia" w:cstheme="majorEastAsia" w:hint="eastAsia"/>
          <w:b/>
          <w:bCs/>
          <w:sz w:val="28"/>
          <w:szCs w:val="28"/>
        </w:rPr>
        <w:instrText xml:space="preserve">TOC \o "1-2" \h \u </w:instrText>
      </w:r>
      <w:r>
        <w:rPr>
          <w:rFonts w:asciiTheme="majorEastAsia" w:eastAsiaTheme="majorEastAsia" w:hAnsiTheme="majorEastAsia" w:cstheme="majorEastAsia" w:hint="eastAsia"/>
          <w:b/>
          <w:bCs/>
          <w:sz w:val="28"/>
          <w:szCs w:val="28"/>
        </w:rPr>
        <w:fldChar w:fldCharType="separate"/>
      </w:r>
      <w:hyperlink w:anchor="_Toc14254852" w:history="1">
        <w:r w:rsidR="004900AC" w:rsidRPr="00A96260">
          <w:rPr>
            <w:rStyle w:val="a6"/>
            <w:noProof/>
          </w:rPr>
          <w:t>1. windows</w:t>
        </w:r>
        <w:r w:rsidR="004900AC" w:rsidRPr="00A96260">
          <w:rPr>
            <w:rStyle w:val="a6"/>
            <w:noProof/>
          </w:rPr>
          <w:t>版本的</w:t>
        </w:r>
        <w:r w:rsidR="004900AC" w:rsidRPr="00A96260">
          <w:rPr>
            <w:rStyle w:val="a6"/>
            <w:noProof/>
          </w:rPr>
          <w:t>SDK</w:t>
        </w:r>
        <w:r w:rsidR="004900AC" w:rsidRPr="00A96260">
          <w:rPr>
            <w:rStyle w:val="a6"/>
            <w:noProof/>
          </w:rPr>
          <w:t>安装程序制作</w:t>
        </w:r>
        <w:r w:rsidR="004900AC">
          <w:rPr>
            <w:noProof/>
          </w:rPr>
          <w:tab/>
        </w:r>
        <w:r w:rsidR="004900AC">
          <w:rPr>
            <w:noProof/>
          </w:rPr>
          <w:fldChar w:fldCharType="begin"/>
        </w:r>
        <w:r w:rsidR="004900AC">
          <w:rPr>
            <w:noProof/>
          </w:rPr>
          <w:instrText xml:space="preserve"> PAGEREF _Toc14254852 \h </w:instrText>
        </w:r>
        <w:r w:rsidR="004900AC">
          <w:rPr>
            <w:noProof/>
          </w:rPr>
        </w:r>
        <w:r w:rsidR="004900AC">
          <w:rPr>
            <w:noProof/>
          </w:rPr>
          <w:fldChar w:fldCharType="separate"/>
        </w:r>
        <w:r w:rsidR="004900AC">
          <w:rPr>
            <w:noProof/>
          </w:rPr>
          <w:t>1</w:t>
        </w:r>
        <w:r w:rsidR="004900AC">
          <w:rPr>
            <w:noProof/>
          </w:rPr>
          <w:fldChar w:fldCharType="end"/>
        </w:r>
      </w:hyperlink>
    </w:p>
    <w:p w:rsidR="004900AC" w:rsidRDefault="00E8736A">
      <w:pPr>
        <w:pStyle w:val="TOC2"/>
        <w:tabs>
          <w:tab w:val="right" w:leader="dot" w:pos="8296"/>
        </w:tabs>
        <w:rPr>
          <w:noProof/>
          <w:szCs w:val="22"/>
        </w:rPr>
      </w:pPr>
      <w:hyperlink w:anchor="_Toc14254853" w:history="1">
        <w:r w:rsidR="004900AC" w:rsidRPr="00A96260">
          <w:rPr>
            <w:rStyle w:val="a6"/>
            <w:noProof/>
          </w:rPr>
          <w:t xml:space="preserve">1.1 </w:t>
        </w:r>
        <w:r w:rsidR="004900AC" w:rsidRPr="00A96260">
          <w:rPr>
            <w:rStyle w:val="a6"/>
            <w:noProof/>
          </w:rPr>
          <w:t>编译</w:t>
        </w:r>
        <w:r w:rsidR="004900AC" w:rsidRPr="00A96260">
          <w:rPr>
            <w:rStyle w:val="a6"/>
            <w:noProof/>
          </w:rPr>
          <w:t>python</w:t>
        </w:r>
        <w:r w:rsidR="004900AC" w:rsidRPr="00A96260">
          <w:rPr>
            <w:rStyle w:val="a6"/>
            <w:noProof/>
          </w:rPr>
          <w:t>模块</w:t>
        </w:r>
        <w:r w:rsidR="004900AC">
          <w:rPr>
            <w:noProof/>
          </w:rPr>
          <w:tab/>
        </w:r>
        <w:r w:rsidR="004900AC">
          <w:rPr>
            <w:noProof/>
          </w:rPr>
          <w:fldChar w:fldCharType="begin"/>
        </w:r>
        <w:r w:rsidR="004900AC">
          <w:rPr>
            <w:noProof/>
          </w:rPr>
          <w:instrText xml:space="preserve"> PAGEREF _Toc14254853 \h </w:instrText>
        </w:r>
        <w:r w:rsidR="004900AC">
          <w:rPr>
            <w:noProof/>
          </w:rPr>
        </w:r>
        <w:r w:rsidR="004900AC">
          <w:rPr>
            <w:noProof/>
          </w:rPr>
          <w:fldChar w:fldCharType="separate"/>
        </w:r>
        <w:r w:rsidR="004900AC">
          <w:rPr>
            <w:noProof/>
          </w:rPr>
          <w:t>1</w:t>
        </w:r>
        <w:r w:rsidR="004900AC">
          <w:rPr>
            <w:noProof/>
          </w:rPr>
          <w:fldChar w:fldCharType="end"/>
        </w:r>
      </w:hyperlink>
    </w:p>
    <w:p w:rsidR="004900AC" w:rsidRDefault="00E8736A">
      <w:pPr>
        <w:pStyle w:val="TOC2"/>
        <w:tabs>
          <w:tab w:val="right" w:leader="dot" w:pos="8296"/>
        </w:tabs>
        <w:rPr>
          <w:noProof/>
          <w:szCs w:val="22"/>
        </w:rPr>
      </w:pPr>
      <w:hyperlink w:anchor="_Toc14254854" w:history="1">
        <w:r w:rsidR="004900AC" w:rsidRPr="00A96260">
          <w:rPr>
            <w:rStyle w:val="a6"/>
            <w:noProof/>
          </w:rPr>
          <w:t xml:space="preserve">1.2 </w:t>
        </w:r>
        <w:r w:rsidR="004900AC" w:rsidRPr="00A96260">
          <w:rPr>
            <w:rStyle w:val="a6"/>
            <w:noProof/>
          </w:rPr>
          <w:t>将</w:t>
        </w:r>
        <w:r w:rsidR="004900AC" w:rsidRPr="00A96260">
          <w:rPr>
            <w:rStyle w:val="a6"/>
            <w:noProof/>
          </w:rPr>
          <w:t>python</w:t>
        </w:r>
        <w:r w:rsidR="004900AC" w:rsidRPr="00A96260">
          <w:rPr>
            <w:rStyle w:val="a6"/>
            <w:noProof/>
          </w:rPr>
          <w:t>相关模块打包至安装程序中</w:t>
        </w:r>
        <w:r w:rsidR="004900AC">
          <w:rPr>
            <w:noProof/>
          </w:rPr>
          <w:tab/>
        </w:r>
        <w:r w:rsidR="004900AC">
          <w:rPr>
            <w:noProof/>
          </w:rPr>
          <w:fldChar w:fldCharType="begin"/>
        </w:r>
        <w:r w:rsidR="004900AC">
          <w:rPr>
            <w:noProof/>
          </w:rPr>
          <w:instrText xml:space="preserve"> PAGEREF _Toc14254854 \h </w:instrText>
        </w:r>
        <w:r w:rsidR="004900AC">
          <w:rPr>
            <w:noProof/>
          </w:rPr>
        </w:r>
        <w:r w:rsidR="004900AC">
          <w:rPr>
            <w:noProof/>
          </w:rPr>
          <w:fldChar w:fldCharType="separate"/>
        </w:r>
        <w:r w:rsidR="004900AC">
          <w:rPr>
            <w:noProof/>
          </w:rPr>
          <w:t>1</w:t>
        </w:r>
        <w:r w:rsidR="004900AC">
          <w:rPr>
            <w:noProof/>
          </w:rPr>
          <w:fldChar w:fldCharType="end"/>
        </w:r>
      </w:hyperlink>
    </w:p>
    <w:p w:rsidR="004900AC" w:rsidRDefault="00E8736A">
      <w:pPr>
        <w:pStyle w:val="TOC2"/>
        <w:tabs>
          <w:tab w:val="right" w:leader="dot" w:pos="8296"/>
        </w:tabs>
        <w:rPr>
          <w:noProof/>
          <w:szCs w:val="22"/>
        </w:rPr>
      </w:pPr>
      <w:hyperlink w:anchor="_Toc14254855" w:history="1">
        <w:r w:rsidR="004900AC" w:rsidRPr="00A96260">
          <w:rPr>
            <w:rStyle w:val="a6"/>
            <w:noProof/>
          </w:rPr>
          <w:t xml:space="preserve">1.3 </w:t>
        </w:r>
        <w:r w:rsidR="004900AC" w:rsidRPr="00A96260">
          <w:rPr>
            <w:rStyle w:val="a6"/>
            <w:noProof/>
          </w:rPr>
          <w:t>将</w:t>
        </w:r>
        <w:r w:rsidR="004900AC" w:rsidRPr="00A96260">
          <w:rPr>
            <w:rStyle w:val="a6"/>
            <w:noProof/>
          </w:rPr>
          <w:t>C++</w:t>
        </w:r>
        <w:r w:rsidR="004900AC" w:rsidRPr="00A96260">
          <w:rPr>
            <w:rStyle w:val="a6"/>
            <w:noProof/>
          </w:rPr>
          <w:t>相关模块打包至安装程序中</w:t>
        </w:r>
        <w:r w:rsidR="004900AC">
          <w:rPr>
            <w:noProof/>
          </w:rPr>
          <w:tab/>
        </w:r>
        <w:r w:rsidR="004900AC">
          <w:rPr>
            <w:noProof/>
          </w:rPr>
          <w:fldChar w:fldCharType="begin"/>
        </w:r>
        <w:r w:rsidR="004900AC">
          <w:rPr>
            <w:noProof/>
          </w:rPr>
          <w:instrText xml:space="preserve"> PAGEREF _Toc14254855 \h </w:instrText>
        </w:r>
        <w:r w:rsidR="004900AC">
          <w:rPr>
            <w:noProof/>
          </w:rPr>
        </w:r>
        <w:r w:rsidR="004900AC">
          <w:rPr>
            <w:noProof/>
          </w:rPr>
          <w:fldChar w:fldCharType="separate"/>
        </w:r>
        <w:r w:rsidR="004900AC">
          <w:rPr>
            <w:noProof/>
          </w:rPr>
          <w:t>2</w:t>
        </w:r>
        <w:r w:rsidR="004900AC">
          <w:rPr>
            <w:noProof/>
          </w:rPr>
          <w:fldChar w:fldCharType="end"/>
        </w:r>
      </w:hyperlink>
    </w:p>
    <w:p w:rsidR="004900AC" w:rsidRDefault="00E8736A">
      <w:pPr>
        <w:pStyle w:val="TOC2"/>
        <w:tabs>
          <w:tab w:val="right" w:leader="dot" w:pos="8296"/>
        </w:tabs>
        <w:rPr>
          <w:noProof/>
          <w:szCs w:val="22"/>
        </w:rPr>
      </w:pPr>
      <w:hyperlink w:anchor="_Toc14254856" w:history="1">
        <w:r w:rsidR="004900AC" w:rsidRPr="00A96260">
          <w:rPr>
            <w:rStyle w:val="a6"/>
            <w:noProof/>
          </w:rPr>
          <w:t xml:space="preserve">1.4 </w:t>
        </w:r>
        <w:r w:rsidR="004900AC" w:rsidRPr="00A96260">
          <w:rPr>
            <w:rStyle w:val="a6"/>
            <w:noProof/>
          </w:rPr>
          <w:t>集成</w:t>
        </w:r>
        <w:r w:rsidR="004900AC" w:rsidRPr="00A96260">
          <w:rPr>
            <w:rStyle w:val="a6"/>
            <w:noProof/>
          </w:rPr>
          <w:t>client</w:t>
        </w:r>
        <w:r w:rsidR="004900AC" w:rsidRPr="00A96260">
          <w:rPr>
            <w:rStyle w:val="a6"/>
            <w:noProof/>
          </w:rPr>
          <w:t>至</w:t>
        </w:r>
        <w:r w:rsidR="004900AC" w:rsidRPr="00A96260">
          <w:rPr>
            <w:rStyle w:val="a6"/>
            <w:noProof/>
          </w:rPr>
          <w:t>SDK</w:t>
        </w:r>
        <w:r w:rsidR="004900AC" w:rsidRPr="00A96260">
          <w:rPr>
            <w:rStyle w:val="a6"/>
            <w:noProof/>
          </w:rPr>
          <w:t>的安装程序中</w:t>
        </w:r>
        <w:r w:rsidR="004900AC">
          <w:rPr>
            <w:noProof/>
          </w:rPr>
          <w:tab/>
        </w:r>
        <w:r w:rsidR="004900AC">
          <w:rPr>
            <w:noProof/>
          </w:rPr>
          <w:fldChar w:fldCharType="begin"/>
        </w:r>
        <w:r w:rsidR="004900AC">
          <w:rPr>
            <w:noProof/>
          </w:rPr>
          <w:instrText xml:space="preserve"> PAGEREF _Toc14254856 \h </w:instrText>
        </w:r>
        <w:r w:rsidR="004900AC">
          <w:rPr>
            <w:noProof/>
          </w:rPr>
        </w:r>
        <w:r w:rsidR="004900AC">
          <w:rPr>
            <w:noProof/>
          </w:rPr>
          <w:fldChar w:fldCharType="separate"/>
        </w:r>
        <w:r w:rsidR="004900AC">
          <w:rPr>
            <w:noProof/>
          </w:rPr>
          <w:t>4</w:t>
        </w:r>
        <w:r w:rsidR="004900AC">
          <w:rPr>
            <w:noProof/>
          </w:rPr>
          <w:fldChar w:fldCharType="end"/>
        </w:r>
      </w:hyperlink>
    </w:p>
    <w:p w:rsidR="004900AC" w:rsidRDefault="00E8736A">
      <w:pPr>
        <w:pStyle w:val="TOC2"/>
        <w:tabs>
          <w:tab w:val="right" w:leader="dot" w:pos="8296"/>
        </w:tabs>
        <w:rPr>
          <w:noProof/>
          <w:szCs w:val="22"/>
        </w:rPr>
      </w:pPr>
      <w:hyperlink w:anchor="_Toc14254857" w:history="1">
        <w:r w:rsidR="004900AC" w:rsidRPr="00A96260">
          <w:rPr>
            <w:rStyle w:val="a6"/>
            <w:noProof/>
          </w:rPr>
          <w:t xml:space="preserve">1.5 </w:t>
        </w:r>
        <w:r w:rsidR="004900AC" w:rsidRPr="00A96260">
          <w:rPr>
            <w:rStyle w:val="a6"/>
            <w:noProof/>
          </w:rPr>
          <w:t>编译和打包</w:t>
        </w:r>
        <w:r w:rsidR="004900AC" w:rsidRPr="00A96260">
          <w:rPr>
            <w:rStyle w:val="a6"/>
            <w:noProof/>
          </w:rPr>
          <w:t>game_ai_sdk</w:t>
        </w:r>
        <w:r w:rsidR="004900AC">
          <w:rPr>
            <w:noProof/>
          </w:rPr>
          <w:tab/>
        </w:r>
        <w:r w:rsidR="004900AC">
          <w:rPr>
            <w:noProof/>
          </w:rPr>
          <w:fldChar w:fldCharType="begin"/>
        </w:r>
        <w:r w:rsidR="004900AC">
          <w:rPr>
            <w:noProof/>
          </w:rPr>
          <w:instrText xml:space="preserve"> PAGEREF _Toc14254857 \h </w:instrText>
        </w:r>
        <w:r w:rsidR="004900AC">
          <w:rPr>
            <w:noProof/>
          </w:rPr>
        </w:r>
        <w:r w:rsidR="004900AC">
          <w:rPr>
            <w:noProof/>
          </w:rPr>
          <w:fldChar w:fldCharType="separate"/>
        </w:r>
        <w:r w:rsidR="004900AC">
          <w:rPr>
            <w:noProof/>
          </w:rPr>
          <w:t>6</w:t>
        </w:r>
        <w:r w:rsidR="004900AC">
          <w:rPr>
            <w:noProof/>
          </w:rPr>
          <w:fldChar w:fldCharType="end"/>
        </w:r>
      </w:hyperlink>
    </w:p>
    <w:p w:rsidR="004900AC" w:rsidRDefault="00E8736A">
      <w:pPr>
        <w:pStyle w:val="TOC1"/>
        <w:tabs>
          <w:tab w:val="right" w:leader="dot" w:pos="8296"/>
        </w:tabs>
        <w:rPr>
          <w:noProof/>
          <w:szCs w:val="22"/>
        </w:rPr>
      </w:pPr>
      <w:hyperlink w:anchor="_Toc14254858" w:history="1">
        <w:r w:rsidR="004900AC" w:rsidRPr="00A96260">
          <w:rPr>
            <w:rStyle w:val="a6"/>
            <w:noProof/>
          </w:rPr>
          <w:t>2. windows</w:t>
        </w:r>
        <w:r w:rsidR="004900AC" w:rsidRPr="00A96260">
          <w:rPr>
            <w:rStyle w:val="a6"/>
            <w:noProof/>
          </w:rPr>
          <w:t>版本的</w:t>
        </w:r>
        <w:r w:rsidR="004900AC" w:rsidRPr="00A96260">
          <w:rPr>
            <w:rStyle w:val="a6"/>
            <w:noProof/>
          </w:rPr>
          <w:t>SDK</w:t>
        </w:r>
        <w:r w:rsidR="004900AC" w:rsidRPr="00A96260">
          <w:rPr>
            <w:rStyle w:val="a6"/>
            <w:noProof/>
          </w:rPr>
          <w:t>安装</w:t>
        </w:r>
        <w:r w:rsidR="004900AC">
          <w:rPr>
            <w:noProof/>
          </w:rPr>
          <w:tab/>
        </w:r>
        <w:r w:rsidR="004900AC">
          <w:rPr>
            <w:noProof/>
          </w:rPr>
          <w:fldChar w:fldCharType="begin"/>
        </w:r>
        <w:r w:rsidR="004900AC">
          <w:rPr>
            <w:noProof/>
          </w:rPr>
          <w:instrText xml:space="preserve"> PAGEREF _Toc14254858 \h </w:instrText>
        </w:r>
        <w:r w:rsidR="004900AC">
          <w:rPr>
            <w:noProof/>
          </w:rPr>
        </w:r>
        <w:r w:rsidR="004900AC">
          <w:rPr>
            <w:noProof/>
          </w:rPr>
          <w:fldChar w:fldCharType="separate"/>
        </w:r>
        <w:r w:rsidR="004900AC">
          <w:rPr>
            <w:noProof/>
          </w:rPr>
          <w:t>7</w:t>
        </w:r>
        <w:r w:rsidR="004900AC">
          <w:rPr>
            <w:noProof/>
          </w:rPr>
          <w:fldChar w:fldCharType="end"/>
        </w:r>
      </w:hyperlink>
    </w:p>
    <w:p w:rsidR="00924406" w:rsidRDefault="00051CFC">
      <w:pPr>
        <w:outlineLvl w:val="1"/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sectPr w:rsidR="00924406">
          <w:headerReference w:type="default" r:id="rId8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asciiTheme="majorEastAsia" w:eastAsiaTheme="majorEastAsia" w:hAnsiTheme="majorEastAsia" w:cstheme="majorEastAsia" w:hint="eastAsia"/>
          <w:bCs/>
          <w:szCs w:val="28"/>
        </w:rPr>
        <w:fldChar w:fldCharType="end"/>
      </w:r>
    </w:p>
    <w:p w:rsidR="00924406" w:rsidRDefault="00850D6B">
      <w:pPr>
        <w:pStyle w:val="1"/>
      </w:pPr>
      <w:bookmarkStart w:id="0" w:name="_Toc14254852"/>
      <w:r w:rsidRPr="00850D6B">
        <w:lastRenderedPageBreak/>
        <w:t>windows</w:t>
      </w:r>
      <w:r w:rsidRPr="00850D6B">
        <w:t>版本的</w:t>
      </w:r>
      <w:r w:rsidRPr="00850D6B">
        <w:t>SDK</w:t>
      </w:r>
      <w:r w:rsidRPr="00850D6B">
        <w:t>安装程序制作</w:t>
      </w:r>
      <w:bookmarkEnd w:id="0"/>
    </w:p>
    <w:p w:rsidR="008455C6" w:rsidRDefault="008455C6" w:rsidP="008455C6">
      <w:pPr>
        <w:pStyle w:val="2"/>
      </w:pPr>
      <w:bookmarkStart w:id="1" w:name="_Toc14254853"/>
      <w:r>
        <w:rPr>
          <w:rFonts w:hint="eastAsia"/>
        </w:rPr>
        <w:t>编译</w:t>
      </w:r>
      <w:r>
        <w:rPr>
          <w:rFonts w:hint="eastAsia"/>
        </w:rPr>
        <w:t>python</w:t>
      </w:r>
      <w:r>
        <w:rPr>
          <w:rFonts w:hint="eastAsia"/>
        </w:rPr>
        <w:t>模块</w:t>
      </w:r>
      <w:bookmarkEnd w:id="1"/>
    </w:p>
    <w:p w:rsidR="008455C6" w:rsidRDefault="008455C6" w:rsidP="008455C6">
      <w:pPr>
        <w:ind w:left="420"/>
      </w:pPr>
      <w:r>
        <w:rPr>
          <w:rFonts w:hint="eastAsia"/>
        </w:rPr>
        <w:t>进入</w:t>
      </w:r>
      <w:r>
        <w:rPr>
          <w:rFonts w:hint="eastAsia"/>
        </w:rPr>
        <w:t>&lt;</w:t>
      </w:r>
      <w:proofErr w:type="spellStart"/>
      <w:r>
        <w:t>ai_sdk_path</w:t>
      </w:r>
      <w:proofErr w:type="spellEnd"/>
      <w:r>
        <w:t>&gt;/build</w:t>
      </w:r>
      <w:r>
        <w:rPr>
          <w:rFonts w:hint="eastAsia"/>
        </w:rPr>
        <w:t>目录，执行</w:t>
      </w:r>
      <w:r>
        <w:rPr>
          <w:rFonts w:hint="eastAsia"/>
        </w:rPr>
        <w:t>build</w:t>
      </w:r>
      <w:r w:rsidR="003C14E7">
        <w:rPr>
          <w:rFonts w:hint="eastAsia"/>
        </w:rPr>
        <w:t>_</w:t>
      </w:r>
      <w:r w:rsidR="003C14E7">
        <w:t>py</w:t>
      </w:r>
      <w:r>
        <w:t>.bat</w:t>
      </w:r>
    </w:p>
    <w:p w:rsidR="008455C6" w:rsidRDefault="008455C6" w:rsidP="008455C6">
      <w:pPr>
        <w:pStyle w:val="2"/>
      </w:pPr>
      <w:bookmarkStart w:id="2" w:name="_Toc14254854"/>
      <w:r>
        <w:rPr>
          <w:rFonts w:hint="eastAsia"/>
        </w:rPr>
        <w:t>将</w:t>
      </w:r>
      <w:r>
        <w:rPr>
          <w:rFonts w:hint="eastAsia"/>
        </w:rPr>
        <w:t>python</w:t>
      </w:r>
      <w:r>
        <w:rPr>
          <w:rFonts w:hint="eastAsia"/>
        </w:rPr>
        <w:t>相关模块打包至安装程序中</w:t>
      </w:r>
      <w:bookmarkEnd w:id="2"/>
    </w:p>
    <w:p w:rsidR="008455C6" w:rsidRDefault="008455C6" w:rsidP="008455C6">
      <w:pPr>
        <w:ind w:firstLine="420"/>
      </w:pPr>
      <w:r>
        <w:rPr>
          <w:rFonts w:hint="eastAsia"/>
        </w:rPr>
        <w:t>双击打开</w:t>
      </w:r>
      <w:proofErr w:type="spellStart"/>
      <w:r>
        <w:rPr>
          <w:rFonts w:hint="eastAsia"/>
        </w:rPr>
        <w:t>s</w:t>
      </w:r>
      <w:r>
        <w:t>rc</w:t>
      </w:r>
      <w:proofErr w:type="spellEnd"/>
      <w:r>
        <w:t>/</w:t>
      </w:r>
      <w:proofErr w:type="spellStart"/>
      <w:r>
        <w:t>ImgProc</w:t>
      </w:r>
      <w:proofErr w:type="spellEnd"/>
      <w:r>
        <w:t>/Projects/Windows/</w:t>
      </w:r>
      <w:proofErr w:type="spellStart"/>
      <w:r>
        <w:t>UIRecognize</w:t>
      </w:r>
      <w:proofErr w:type="spellEnd"/>
      <w:r>
        <w:t>/SDK.sln</w:t>
      </w:r>
      <w:r>
        <w:rPr>
          <w:rFonts w:hint="eastAsia"/>
        </w:rPr>
        <w:t>，找到</w:t>
      </w:r>
      <w:proofErr w:type="spellStart"/>
      <w:r>
        <w:rPr>
          <w:rFonts w:hint="eastAsia"/>
        </w:rPr>
        <w:t>sdk</w:t>
      </w:r>
      <w:r>
        <w:t>_installer</w:t>
      </w:r>
      <w:proofErr w:type="spellEnd"/>
      <w:r>
        <w:rPr>
          <w:rFonts w:hint="eastAsia"/>
        </w:rPr>
        <w:t>工程，右键点击</w:t>
      </w:r>
      <w:r>
        <w:rPr>
          <w:rFonts w:hint="eastAsia"/>
        </w:rPr>
        <w:t>view</w:t>
      </w:r>
      <w:r>
        <w:rPr>
          <w:rFonts w:hint="eastAsia"/>
        </w:rPr>
        <w:t>，再点击文件系统，如图所示：</w:t>
      </w:r>
    </w:p>
    <w:p w:rsidR="008455C6" w:rsidRDefault="008455C6" w:rsidP="008455C6">
      <w:r>
        <w:rPr>
          <w:noProof/>
        </w:rPr>
        <w:drawing>
          <wp:inline distT="0" distB="0" distL="0" distR="0" wp14:anchorId="7ECAEE41" wp14:editId="4A2327E7">
            <wp:extent cx="5274310" cy="281114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5C6" w:rsidRDefault="008455C6" w:rsidP="008455C6">
      <w:pPr>
        <w:ind w:firstLine="420"/>
      </w:pPr>
      <w:r>
        <w:rPr>
          <w:rFonts w:hint="eastAsia"/>
        </w:rPr>
        <w:t>进入到</w:t>
      </w:r>
      <w:proofErr w:type="spellStart"/>
      <w:r>
        <w:rPr>
          <w:rFonts w:hint="eastAsia"/>
        </w:rPr>
        <w:t>game</w:t>
      </w:r>
      <w:r>
        <w:t>_ai_sdk</w:t>
      </w:r>
      <w:proofErr w:type="spellEnd"/>
      <w:r>
        <w:rPr>
          <w:rFonts w:hint="eastAsia"/>
        </w:rPr>
        <w:t>目录，并将</w:t>
      </w:r>
      <w:r>
        <w:rPr>
          <w:rFonts w:hint="eastAsia"/>
        </w:rPr>
        <w:t>python</w:t>
      </w:r>
      <w:r>
        <w:rPr>
          <w:rFonts w:hint="eastAsia"/>
        </w:rPr>
        <w:t>相关模块导入到该目录下（包括</w:t>
      </w:r>
      <w:r>
        <w:rPr>
          <w:rFonts w:hint="eastAsia"/>
        </w:rPr>
        <w:t>bin</w:t>
      </w:r>
      <w:r>
        <w:rPr>
          <w:rFonts w:hint="eastAsia"/>
        </w:rPr>
        <w:t>目录，</w:t>
      </w:r>
      <w:proofErr w:type="spellStart"/>
      <w:r>
        <w:rPr>
          <w:rFonts w:hint="eastAsia"/>
        </w:rPr>
        <w:t>cfg</w:t>
      </w:r>
      <w:proofErr w:type="spellEnd"/>
      <w:r>
        <w:rPr>
          <w:rFonts w:hint="eastAsia"/>
        </w:rPr>
        <w:t>目录，</w:t>
      </w:r>
      <w:r>
        <w:rPr>
          <w:rFonts w:hint="eastAsia"/>
        </w:rPr>
        <w:t>data</w:t>
      </w:r>
      <w:r>
        <w:rPr>
          <w:rFonts w:hint="eastAsia"/>
        </w:rPr>
        <w:t>目录，</w:t>
      </w:r>
      <w:r>
        <w:rPr>
          <w:rFonts w:hint="eastAsia"/>
        </w:rPr>
        <w:t>doc</w:t>
      </w:r>
      <w:r>
        <w:rPr>
          <w:rFonts w:hint="eastAsia"/>
        </w:rPr>
        <w:t>目录和</w:t>
      </w:r>
      <w:r>
        <w:rPr>
          <w:rFonts w:hint="eastAsia"/>
        </w:rPr>
        <w:t>log</w:t>
      </w:r>
      <w:r>
        <w:rPr>
          <w:rFonts w:hint="eastAsia"/>
        </w:rPr>
        <w:t>目录），如图所示：</w:t>
      </w:r>
    </w:p>
    <w:p w:rsidR="008455C6" w:rsidRDefault="005A76F1" w:rsidP="005A76F1">
      <w:r>
        <w:rPr>
          <w:noProof/>
        </w:rPr>
        <w:drawing>
          <wp:inline distT="0" distB="0" distL="0" distR="0" wp14:anchorId="141FA741" wp14:editId="4CF330B2">
            <wp:extent cx="5274310" cy="225488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5C6" w:rsidRDefault="00075AD8" w:rsidP="005A76F1">
      <w:r>
        <w:tab/>
      </w:r>
      <w:r>
        <w:rPr>
          <w:rFonts w:hint="eastAsia"/>
        </w:rPr>
        <w:t>检查这三个</w:t>
      </w:r>
      <w:proofErr w:type="gramStart"/>
      <w:r>
        <w:rPr>
          <w:rFonts w:hint="eastAsia"/>
        </w:rPr>
        <w:t>库是否</w:t>
      </w:r>
      <w:proofErr w:type="gramEnd"/>
      <w:r>
        <w:rPr>
          <w:rFonts w:hint="eastAsia"/>
        </w:rPr>
        <w:t>在</w:t>
      </w:r>
      <w:r w:rsidR="00F17B54">
        <w:rPr>
          <w:rFonts w:hint="eastAsia"/>
        </w:rPr>
        <w:t>安装程序的</w:t>
      </w:r>
      <w:proofErr w:type="spellStart"/>
      <w:r>
        <w:rPr>
          <w:rFonts w:hint="eastAsia"/>
        </w:rPr>
        <w:t>game</w:t>
      </w:r>
      <w:r>
        <w:t>_ai_sdk</w:t>
      </w:r>
      <w:proofErr w:type="spellEnd"/>
      <w:r>
        <w:t>/bin</w:t>
      </w:r>
      <w:r>
        <w:rPr>
          <w:rFonts w:hint="eastAsia"/>
        </w:rPr>
        <w:t>目录下，若缺少，则导入缺少的库（库</w:t>
      </w:r>
      <w:r>
        <w:rPr>
          <w:rFonts w:hint="eastAsia"/>
        </w:rPr>
        <w:lastRenderedPageBreak/>
        <w:t>文件在</w:t>
      </w:r>
      <w:r w:rsidR="00F17B54">
        <w:rPr>
          <w:rFonts w:hint="eastAsia"/>
        </w:rPr>
        <w:t>PC</w:t>
      </w:r>
      <w:r w:rsidR="00F17B54">
        <w:rPr>
          <w:rFonts w:hint="eastAsia"/>
        </w:rPr>
        <w:t>机的</w:t>
      </w:r>
      <w:r w:rsidR="00F17B54">
        <w:rPr>
          <w:rFonts w:hint="eastAsia"/>
        </w:rPr>
        <w:t>&lt;</w:t>
      </w:r>
      <w:proofErr w:type="spellStart"/>
      <w:r w:rsidR="00F17B54">
        <w:t>ai_sdk_path</w:t>
      </w:r>
      <w:proofErr w:type="spellEnd"/>
      <w:r w:rsidR="00F17B54">
        <w:t>&gt;</w:t>
      </w:r>
      <w:r w:rsidR="00F17B54">
        <w:rPr>
          <w:rFonts w:hint="eastAsia"/>
        </w:rPr>
        <w:t>/bin</w:t>
      </w:r>
      <w:r w:rsidR="00F17B54">
        <w:rPr>
          <w:rFonts w:hint="eastAsia"/>
        </w:rPr>
        <w:t>目录下</w:t>
      </w:r>
      <w:r>
        <w:rPr>
          <w:rFonts w:hint="eastAsia"/>
        </w:rPr>
        <w:t>）：</w:t>
      </w:r>
    </w:p>
    <w:p w:rsidR="00F17B54" w:rsidRDefault="00F17B54" w:rsidP="00F17B54">
      <w:pPr>
        <w:jc w:val="center"/>
      </w:pPr>
      <w:r>
        <w:rPr>
          <w:noProof/>
        </w:rPr>
        <w:drawing>
          <wp:inline distT="0" distB="0" distL="0" distR="0" wp14:anchorId="0E9B7B04" wp14:editId="725486EB">
            <wp:extent cx="3829050" cy="47625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5C6" w:rsidRDefault="008455C6" w:rsidP="008455C6">
      <w:pPr>
        <w:pStyle w:val="2"/>
      </w:pPr>
      <w:bookmarkStart w:id="3" w:name="_Toc14254855"/>
      <w:r>
        <w:rPr>
          <w:rFonts w:hint="eastAsia"/>
        </w:rPr>
        <w:t>将</w:t>
      </w:r>
      <w:r>
        <w:rPr>
          <w:rFonts w:hint="eastAsia"/>
        </w:rPr>
        <w:t>C++</w:t>
      </w:r>
      <w:r>
        <w:rPr>
          <w:rFonts w:hint="eastAsia"/>
        </w:rPr>
        <w:t>相关模块打包至安装程序中</w:t>
      </w:r>
      <w:bookmarkEnd w:id="3"/>
    </w:p>
    <w:p w:rsidR="008455C6" w:rsidRDefault="008455C6" w:rsidP="008455C6">
      <w:pPr>
        <w:ind w:firstLine="420"/>
      </w:pPr>
      <w:r>
        <w:rPr>
          <w:rFonts w:hint="eastAsia"/>
        </w:rPr>
        <w:t>进入</w:t>
      </w:r>
      <w:r>
        <w:rPr>
          <w:rFonts w:hint="eastAsia"/>
        </w:rPr>
        <w:t>bin</w:t>
      </w:r>
      <w:r>
        <w:rPr>
          <w:rFonts w:hint="eastAsia"/>
        </w:rPr>
        <w:t>目录，右键后添加项目输出，如图所示：</w:t>
      </w:r>
    </w:p>
    <w:p w:rsidR="008455C6" w:rsidRDefault="008455C6" w:rsidP="008455C6">
      <w:r>
        <w:rPr>
          <w:noProof/>
        </w:rPr>
        <w:drawing>
          <wp:inline distT="0" distB="0" distL="0" distR="0" wp14:anchorId="3FE461FC" wp14:editId="0B4BD49B">
            <wp:extent cx="5274310" cy="214122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5C6" w:rsidRDefault="008455C6" w:rsidP="008455C6">
      <w:pPr>
        <w:ind w:firstLine="420"/>
      </w:pPr>
      <w:r>
        <w:rPr>
          <w:rFonts w:hint="eastAsia"/>
        </w:rPr>
        <w:t>添加</w:t>
      </w:r>
      <w:proofErr w:type="spellStart"/>
      <w:r>
        <w:rPr>
          <w:rFonts w:hint="eastAsia"/>
        </w:rPr>
        <w:t>GameReg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UIRecognize</w:t>
      </w:r>
      <w:proofErr w:type="spellEnd"/>
      <w:r>
        <w:rPr>
          <w:rFonts w:hint="eastAsia"/>
        </w:rPr>
        <w:t>：</w:t>
      </w:r>
    </w:p>
    <w:p w:rsidR="008455C6" w:rsidRDefault="008455C6" w:rsidP="008455C6">
      <w:r>
        <w:rPr>
          <w:noProof/>
        </w:rPr>
        <w:lastRenderedPageBreak/>
        <w:drawing>
          <wp:inline distT="0" distB="0" distL="0" distR="0" wp14:anchorId="7DB21ACA" wp14:editId="1159AC62">
            <wp:extent cx="5274310" cy="480377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0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5C6" w:rsidRPr="008455C6" w:rsidRDefault="008455C6" w:rsidP="008455C6">
      <w:r>
        <w:rPr>
          <w:noProof/>
        </w:rPr>
        <w:lastRenderedPageBreak/>
        <w:drawing>
          <wp:inline distT="0" distB="0" distL="0" distR="0" wp14:anchorId="517DA94B" wp14:editId="044D87E8">
            <wp:extent cx="5274310" cy="473265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3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A72" w:rsidRDefault="008E1A72" w:rsidP="008E1A72">
      <w:pPr>
        <w:pStyle w:val="2"/>
      </w:pPr>
      <w:bookmarkStart w:id="4" w:name="_Toc14254856"/>
      <w:r>
        <w:rPr>
          <w:rFonts w:hint="eastAsia"/>
        </w:rPr>
        <w:t>集成</w:t>
      </w:r>
      <w:r>
        <w:rPr>
          <w:rFonts w:hint="eastAsia"/>
        </w:rPr>
        <w:t>client</w:t>
      </w:r>
      <w:r>
        <w:rPr>
          <w:rFonts w:hint="eastAsia"/>
        </w:rPr>
        <w:t>至</w:t>
      </w:r>
      <w:r>
        <w:rPr>
          <w:rFonts w:hint="eastAsia"/>
        </w:rPr>
        <w:t>SDK</w:t>
      </w:r>
      <w:r>
        <w:rPr>
          <w:rFonts w:hint="eastAsia"/>
        </w:rPr>
        <w:t>的安装程序中</w:t>
      </w:r>
      <w:bookmarkEnd w:id="4"/>
    </w:p>
    <w:p w:rsidR="008E1A72" w:rsidRDefault="008E1A72" w:rsidP="00AF2C83">
      <w:pPr>
        <w:ind w:firstLine="420"/>
      </w:pPr>
      <w:r>
        <w:rPr>
          <w:rFonts w:hint="eastAsia"/>
        </w:rPr>
        <w:t>双击打开</w:t>
      </w:r>
      <w:proofErr w:type="spellStart"/>
      <w:r>
        <w:rPr>
          <w:rFonts w:hint="eastAsia"/>
        </w:rPr>
        <w:t>s</w:t>
      </w:r>
      <w:r>
        <w:t>rc</w:t>
      </w:r>
      <w:proofErr w:type="spellEnd"/>
      <w:r>
        <w:t>/</w:t>
      </w:r>
      <w:proofErr w:type="spellStart"/>
      <w:r>
        <w:t>ImgProc</w:t>
      </w:r>
      <w:proofErr w:type="spellEnd"/>
      <w:r>
        <w:t>/Projects/Windows/</w:t>
      </w:r>
      <w:proofErr w:type="spellStart"/>
      <w:r>
        <w:t>UIRecognize</w:t>
      </w:r>
      <w:proofErr w:type="spellEnd"/>
      <w:r>
        <w:t>/SDK.sln</w:t>
      </w:r>
      <w:r>
        <w:rPr>
          <w:rFonts w:hint="eastAsia"/>
        </w:rPr>
        <w:t>，找到</w:t>
      </w:r>
      <w:proofErr w:type="spellStart"/>
      <w:r>
        <w:rPr>
          <w:rFonts w:hint="eastAsia"/>
        </w:rPr>
        <w:t>sdk</w:t>
      </w:r>
      <w:r>
        <w:t>_installer</w:t>
      </w:r>
      <w:proofErr w:type="spellEnd"/>
      <w:r>
        <w:rPr>
          <w:rFonts w:hint="eastAsia"/>
        </w:rPr>
        <w:t>工程，右键点击</w:t>
      </w:r>
      <w:r w:rsidR="0005609F">
        <w:rPr>
          <w:rFonts w:hint="eastAsia"/>
        </w:rPr>
        <w:t>view</w:t>
      </w:r>
      <w:r w:rsidR="0005609F">
        <w:rPr>
          <w:rFonts w:hint="eastAsia"/>
        </w:rPr>
        <w:t>，再点击文件系统，如图所示：</w:t>
      </w:r>
    </w:p>
    <w:p w:rsidR="0005609F" w:rsidRDefault="0005609F" w:rsidP="008E1A72">
      <w:r>
        <w:rPr>
          <w:noProof/>
        </w:rPr>
        <w:drawing>
          <wp:inline distT="0" distB="0" distL="0" distR="0" wp14:anchorId="31D27E28" wp14:editId="05372445">
            <wp:extent cx="5274310" cy="281114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C7C" w:rsidRDefault="00447CFA" w:rsidP="00AF2C83">
      <w:pPr>
        <w:ind w:firstLine="420"/>
      </w:pPr>
      <w:r>
        <w:rPr>
          <w:rFonts w:hint="eastAsia"/>
        </w:rPr>
        <w:lastRenderedPageBreak/>
        <w:t>进入到</w:t>
      </w:r>
      <w:proofErr w:type="spellStart"/>
      <w:r>
        <w:rPr>
          <w:rFonts w:hint="eastAsia"/>
        </w:rPr>
        <w:t>game</w:t>
      </w:r>
      <w:r>
        <w:t>_ai_sdk</w:t>
      </w:r>
      <w:proofErr w:type="spellEnd"/>
      <w:r>
        <w:rPr>
          <w:rFonts w:hint="eastAsia"/>
        </w:rPr>
        <w:t>目录，具体操作如下图所示：</w:t>
      </w:r>
    </w:p>
    <w:p w:rsidR="00447CFA" w:rsidRDefault="00BE3C58" w:rsidP="008E1A72">
      <w:r>
        <w:rPr>
          <w:noProof/>
        </w:rPr>
        <w:drawing>
          <wp:inline distT="0" distB="0" distL="0" distR="0" wp14:anchorId="25803F25" wp14:editId="081103B8">
            <wp:extent cx="5274310" cy="2246630"/>
            <wp:effectExtent l="0" t="0" r="2540" b="127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CFA" w:rsidRDefault="00447CFA" w:rsidP="00AF2C83">
      <w:pPr>
        <w:ind w:firstLine="420"/>
      </w:pPr>
      <w:r>
        <w:rPr>
          <w:rFonts w:hint="eastAsia"/>
        </w:rPr>
        <w:t>将</w:t>
      </w:r>
      <w:proofErr w:type="spellStart"/>
      <w:r>
        <w:rPr>
          <w:rFonts w:hint="eastAsia"/>
        </w:rPr>
        <w:t>phone_</w:t>
      </w:r>
      <w:r>
        <w:t>clientapi</w:t>
      </w:r>
      <w:proofErr w:type="spellEnd"/>
      <w:r>
        <w:rPr>
          <w:rFonts w:hint="eastAsia"/>
        </w:rPr>
        <w:t>（关于</w:t>
      </w:r>
      <w:proofErr w:type="spellStart"/>
      <w:r>
        <w:rPr>
          <w:rFonts w:hint="eastAsia"/>
        </w:rPr>
        <w:t>phone</w:t>
      </w:r>
      <w:r>
        <w:t>_clientapi</w:t>
      </w:r>
      <w:proofErr w:type="spellEnd"/>
      <w:r>
        <w:rPr>
          <w:rFonts w:hint="eastAsia"/>
        </w:rPr>
        <w:t>的介绍，可参考</w:t>
      </w:r>
      <w:proofErr w:type="spellStart"/>
      <w:r>
        <w:rPr>
          <w:rFonts w:hint="eastAsia"/>
        </w:rPr>
        <w:t>ai_</w:t>
      </w:r>
      <w:r>
        <w:t>sdk</w:t>
      </w:r>
      <w:proofErr w:type="spellEnd"/>
      <w:r>
        <w:rPr>
          <w:rFonts w:hint="eastAsia"/>
        </w:rPr>
        <w:t>文档中关于</w:t>
      </w:r>
      <w:r>
        <w:rPr>
          <w:rFonts w:hint="eastAsia"/>
        </w:rPr>
        <w:t>client</w:t>
      </w:r>
      <w:r>
        <w:rPr>
          <w:rFonts w:hint="eastAsia"/>
        </w:rPr>
        <w:t>的说明）拖动至右边空白目录，如下图所示：</w:t>
      </w:r>
    </w:p>
    <w:p w:rsidR="00447CFA" w:rsidRDefault="002D33CB" w:rsidP="008E1A72">
      <w:r>
        <w:rPr>
          <w:noProof/>
        </w:rPr>
        <w:drawing>
          <wp:inline distT="0" distB="0" distL="0" distR="0" wp14:anchorId="012C559A" wp14:editId="44AFC3E3">
            <wp:extent cx="5274310" cy="2777490"/>
            <wp:effectExtent l="0" t="0" r="2540" b="381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3CB" w:rsidRDefault="002D33CB" w:rsidP="00AF2C83">
      <w:pPr>
        <w:ind w:firstLine="420"/>
      </w:pPr>
      <w:r>
        <w:rPr>
          <w:rFonts w:hint="eastAsia"/>
        </w:rPr>
        <w:t>将某些</w:t>
      </w:r>
      <w:proofErr w:type="spellStart"/>
      <w:r>
        <w:rPr>
          <w:rFonts w:hint="eastAsia"/>
        </w:rPr>
        <w:t>dll</w:t>
      </w:r>
      <w:proofErr w:type="spellEnd"/>
      <w:proofErr w:type="gramStart"/>
      <w:r>
        <w:rPr>
          <w:rFonts w:hint="eastAsia"/>
        </w:rPr>
        <w:t>库设置</w:t>
      </w:r>
      <w:proofErr w:type="gramEnd"/>
      <w:r>
        <w:rPr>
          <w:rFonts w:hint="eastAsia"/>
        </w:rPr>
        <w:t>为不注册，具体操作如下所示：</w:t>
      </w:r>
    </w:p>
    <w:p w:rsidR="002D33CB" w:rsidRDefault="002D33CB" w:rsidP="008E1A72">
      <w:r>
        <w:rPr>
          <w:noProof/>
        </w:rPr>
        <w:drawing>
          <wp:inline distT="0" distB="0" distL="0" distR="0" wp14:anchorId="5994E378" wp14:editId="00D1F9E2">
            <wp:extent cx="5274310" cy="2591435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793" w:rsidRDefault="00AB1793" w:rsidP="00AB1793">
      <w:pPr>
        <w:pStyle w:val="2"/>
      </w:pPr>
      <w:bookmarkStart w:id="5" w:name="_Toc14254857"/>
      <w:r>
        <w:rPr>
          <w:rFonts w:hint="eastAsia"/>
        </w:rPr>
        <w:lastRenderedPageBreak/>
        <w:t>编译和打包</w:t>
      </w:r>
      <w:proofErr w:type="spellStart"/>
      <w:r>
        <w:rPr>
          <w:rFonts w:hint="eastAsia"/>
        </w:rPr>
        <w:t>game</w:t>
      </w:r>
      <w:r>
        <w:t>_ai_sdk</w:t>
      </w:r>
      <w:bookmarkEnd w:id="5"/>
      <w:proofErr w:type="spellEnd"/>
    </w:p>
    <w:p w:rsidR="002D33CB" w:rsidRDefault="00CB6AAC" w:rsidP="00AF2C83">
      <w:pPr>
        <w:ind w:firstLine="420"/>
        <w:rPr>
          <w:rFonts w:hint="eastAsia"/>
        </w:rPr>
      </w:pPr>
      <w:r>
        <w:rPr>
          <w:rFonts w:hint="eastAsia"/>
        </w:rPr>
        <w:t>右键</w:t>
      </w:r>
      <w:proofErr w:type="spellStart"/>
      <w:r>
        <w:rPr>
          <w:rFonts w:hint="eastAsia"/>
        </w:rPr>
        <w:t>sdk</w:t>
      </w:r>
      <w:r>
        <w:t>_installer</w:t>
      </w:r>
      <w:proofErr w:type="spellEnd"/>
      <w:r>
        <w:rPr>
          <w:rFonts w:hint="eastAsia"/>
        </w:rPr>
        <w:t>项目，点击重新生成</w:t>
      </w:r>
      <w:r w:rsidR="00433478">
        <w:rPr>
          <w:rFonts w:hint="eastAsia"/>
        </w:rPr>
        <w:t>：</w:t>
      </w:r>
      <w:bookmarkStart w:id="6" w:name="_GoBack"/>
      <w:bookmarkEnd w:id="6"/>
    </w:p>
    <w:p w:rsidR="0048033D" w:rsidRDefault="00433478" w:rsidP="008E1A72">
      <w:r>
        <w:rPr>
          <w:noProof/>
        </w:rPr>
        <w:drawing>
          <wp:inline distT="0" distB="0" distL="0" distR="0" wp14:anchorId="6F5B5337" wp14:editId="2A08AD33">
            <wp:extent cx="5274310" cy="503110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3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AAC" w:rsidRDefault="0048033D" w:rsidP="00AF2C83">
      <w:pPr>
        <w:ind w:firstLine="420"/>
      </w:pPr>
      <w:r>
        <w:rPr>
          <w:rFonts w:hint="eastAsia"/>
        </w:rPr>
        <w:t>在编译和打包完成后，会在</w:t>
      </w:r>
    </w:p>
    <w:p w:rsidR="0048033D" w:rsidRPr="0048033D" w:rsidRDefault="0048033D" w:rsidP="00CB6AAC">
      <w:r>
        <w:rPr>
          <w:rFonts w:hint="eastAsia"/>
        </w:rPr>
        <w:t>&lt;</w:t>
      </w:r>
      <w:proofErr w:type="spellStart"/>
      <w:r>
        <w:t>game_ai_sdk</w:t>
      </w:r>
      <w:proofErr w:type="spellEnd"/>
      <w:r>
        <w:t>&gt;</w:t>
      </w:r>
      <w:r w:rsidR="00CB6AAC">
        <w:t>\</w:t>
      </w:r>
      <w:proofErr w:type="spellStart"/>
      <w:r w:rsidR="00CB6AAC" w:rsidRPr="00CB6AAC">
        <w:t>src</w:t>
      </w:r>
      <w:proofErr w:type="spellEnd"/>
      <w:r w:rsidR="00CB6AAC" w:rsidRPr="00CB6AAC">
        <w:t>\</w:t>
      </w:r>
      <w:proofErr w:type="spellStart"/>
      <w:r w:rsidR="00CB6AAC" w:rsidRPr="00CB6AAC">
        <w:t>ImgProc</w:t>
      </w:r>
      <w:proofErr w:type="spellEnd"/>
      <w:r w:rsidR="00CB6AAC" w:rsidRPr="00CB6AAC">
        <w:t>\Projects\Windows\</w:t>
      </w:r>
      <w:proofErr w:type="spellStart"/>
      <w:r w:rsidR="00CB6AAC" w:rsidRPr="00CB6AAC">
        <w:t>sdk_installer</w:t>
      </w:r>
      <w:proofErr w:type="spellEnd"/>
      <w:r w:rsidR="00CB6AAC" w:rsidRPr="00CB6AAC">
        <w:t>\Release</w:t>
      </w:r>
      <w:r>
        <w:rPr>
          <w:rFonts w:hint="eastAsia"/>
        </w:rPr>
        <w:t>目录下生成</w:t>
      </w:r>
      <w:r>
        <w:rPr>
          <w:rFonts w:hint="eastAsia"/>
        </w:rPr>
        <w:t>sdk</w:t>
      </w:r>
      <w:r>
        <w:t>_installer.msi</w:t>
      </w:r>
      <w:r>
        <w:rPr>
          <w:rFonts w:hint="eastAsia"/>
        </w:rPr>
        <w:t>的安装包，双击后即可安装</w:t>
      </w:r>
      <w:proofErr w:type="spellStart"/>
      <w:r>
        <w:rPr>
          <w:rFonts w:hint="eastAsia"/>
        </w:rPr>
        <w:t>game</w:t>
      </w:r>
      <w:r>
        <w:t>_ai_sdk</w:t>
      </w:r>
      <w:proofErr w:type="spellEnd"/>
      <w:r>
        <w:rPr>
          <w:rFonts w:hint="eastAsia"/>
        </w:rPr>
        <w:t>的</w:t>
      </w:r>
      <w:r>
        <w:rPr>
          <w:rFonts w:hint="eastAsia"/>
        </w:rPr>
        <w:t>windows</w:t>
      </w:r>
      <w:r>
        <w:rPr>
          <w:rFonts w:hint="eastAsia"/>
        </w:rPr>
        <w:t>版本。</w:t>
      </w:r>
    </w:p>
    <w:p w:rsidR="00924406" w:rsidRDefault="00E75C7E">
      <w:pPr>
        <w:pStyle w:val="1"/>
      </w:pPr>
      <w:bookmarkStart w:id="7" w:name="_Toc14254858"/>
      <w:r w:rsidRPr="00E75C7E">
        <w:t>windows</w:t>
      </w:r>
      <w:r w:rsidRPr="00E75C7E">
        <w:t>版本的</w:t>
      </w:r>
      <w:r w:rsidRPr="00E75C7E">
        <w:t>SDK</w:t>
      </w:r>
      <w:r w:rsidRPr="00E75C7E">
        <w:t>安装</w:t>
      </w:r>
      <w:bookmarkEnd w:id="7"/>
    </w:p>
    <w:p w:rsidR="001D3EB2" w:rsidRDefault="001D3EB2" w:rsidP="00DA6656">
      <w:pPr>
        <w:ind w:firstLine="420"/>
      </w:pPr>
      <w:proofErr w:type="spellStart"/>
      <w:r>
        <w:rPr>
          <w:rFonts w:hint="eastAsia"/>
        </w:rPr>
        <w:t>game</w:t>
      </w:r>
      <w:r>
        <w:t>_ai_sdk</w:t>
      </w:r>
      <w:proofErr w:type="spellEnd"/>
      <w:r>
        <w:rPr>
          <w:rFonts w:hint="eastAsia"/>
        </w:rPr>
        <w:t>的</w:t>
      </w:r>
      <w:r>
        <w:rPr>
          <w:rFonts w:hint="eastAsia"/>
        </w:rPr>
        <w:t>windows</w:t>
      </w:r>
      <w:r>
        <w:rPr>
          <w:rFonts w:hint="eastAsia"/>
        </w:rPr>
        <w:t>版本需要安装</w:t>
      </w:r>
      <w:r>
        <w:rPr>
          <w:rFonts w:hint="eastAsia"/>
        </w:rPr>
        <w:t>python</w:t>
      </w:r>
      <w:r>
        <w:rPr>
          <w:rFonts w:hint="eastAsia"/>
        </w:rPr>
        <w:t>，</w:t>
      </w:r>
      <w:r w:rsidR="005A3349">
        <w:rPr>
          <w:rFonts w:hint="eastAsia"/>
        </w:rPr>
        <w:t>若未安装</w:t>
      </w:r>
      <w:r w:rsidR="005A3349">
        <w:rPr>
          <w:rFonts w:hint="eastAsia"/>
        </w:rPr>
        <w:t>python</w:t>
      </w:r>
      <w:r w:rsidR="005A3349">
        <w:rPr>
          <w:rFonts w:hint="eastAsia"/>
        </w:rPr>
        <w:t>，则需要去官网下载</w:t>
      </w:r>
      <w:r w:rsidR="005A3349">
        <w:rPr>
          <w:rFonts w:hint="eastAsia"/>
        </w:rPr>
        <w:t>python-3.6.2</w:t>
      </w:r>
      <w:r w:rsidR="005A3349">
        <w:rPr>
          <w:rFonts w:hint="eastAsia"/>
        </w:rPr>
        <w:t>的安装包来安装。</w:t>
      </w:r>
    </w:p>
    <w:p w:rsidR="005A3349" w:rsidRPr="001D3EB2" w:rsidRDefault="005A3349" w:rsidP="001D3EB2"/>
    <w:p w:rsidR="00924406" w:rsidRDefault="001D3EB2" w:rsidP="00C8581A">
      <w:pPr>
        <w:ind w:firstLine="420"/>
      </w:pPr>
      <w:r>
        <w:rPr>
          <w:rFonts w:hint="eastAsia"/>
        </w:rPr>
        <w:t>双击</w:t>
      </w:r>
      <w:r>
        <w:rPr>
          <w:rFonts w:hint="eastAsia"/>
        </w:rPr>
        <w:t>sdk</w:t>
      </w:r>
      <w:r>
        <w:t>_installer.msi</w:t>
      </w:r>
      <w:r>
        <w:rPr>
          <w:rFonts w:hint="eastAsia"/>
        </w:rPr>
        <w:t>，按照提示安装</w:t>
      </w:r>
      <w:proofErr w:type="spellStart"/>
      <w:r>
        <w:rPr>
          <w:rFonts w:hint="eastAsia"/>
        </w:rPr>
        <w:t>sdk</w:t>
      </w:r>
      <w:proofErr w:type="spellEnd"/>
      <w:r>
        <w:rPr>
          <w:rFonts w:hint="eastAsia"/>
        </w:rPr>
        <w:t>，安装完成后，目录结构如下图所示</w:t>
      </w:r>
      <w:r w:rsidR="00DA6656">
        <w:rPr>
          <w:rFonts w:hint="eastAsia"/>
        </w:rPr>
        <w:t>，双击</w:t>
      </w:r>
      <w:r w:rsidR="00DA6656">
        <w:rPr>
          <w:rFonts w:hint="eastAsia"/>
        </w:rPr>
        <w:t>install</w:t>
      </w:r>
      <w:r w:rsidR="00DA6656">
        <w:t>_</w:t>
      </w:r>
      <w:r w:rsidR="00C8581A">
        <w:rPr>
          <w:rFonts w:hint="eastAsia"/>
        </w:rPr>
        <w:t>d</w:t>
      </w:r>
      <w:r w:rsidR="00C8581A">
        <w:t>eps.exe</w:t>
      </w:r>
      <w:r w:rsidR="00C8581A">
        <w:rPr>
          <w:rFonts w:hint="eastAsia"/>
        </w:rPr>
        <w:t>后即可完成</w:t>
      </w:r>
      <w:r w:rsidR="00C8581A">
        <w:rPr>
          <w:rFonts w:hint="eastAsia"/>
        </w:rPr>
        <w:t>python</w:t>
      </w:r>
      <w:r w:rsidR="00C8581A">
        <w:rPr>
          <w:rFonts w:hint="eastAsia"/>
        </w:rPr>
        <w:t>环境依赖的安装</w:t>
      </w:r>
      <w:r>
        <w:rPr>
          <w:rFonts w:hint="eastAsia"/>
        </w:rPr>
        <w:t>：</w:t>
      </w:r>
    </w:p>
    <w:p w:rsidR="001D3EB2" w:rsidRDefault="00C8581A" w:rsidP="001D3EB2">
      <w:pPr>
        <w:jc w:val="center"/>
      </w:pPr>
      <w:r>
        <w:rPr>
          <w:noProof/>
        </w:rPr>
        <w:lastRenderedPageBreak/>
        <w:drawing>
          <wp:inline distT="0" distB="0" distL="0" distR="0" wp14:anchorId="2EDA7527" wp14:editId="75582967">
            <wp:extent cx="5274310" cy="1763395"/>
            <wp:effectExtent l="0" t="0" r="2540" b="8255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81A" w:rsidRDefault="00C8581A" w:rsidP="00C8581A">
      <w:pPr>
        <w:ind w:firstLine="420"/>
        <w:jc w:val="left"/>
      </w:pPr>
      <w:r>
        <w:rPr>
          <w:rFonts w:hint="eastAsia"/>
        </w:rPr>
        <w:t>至此，</w:t>
      </w:r>
      <w:proofErr w:type="spellStart"/>
      <w:r>
        <w:rPr>
          <w:rFonts w:hint="eastAsia"/>
        </w:rPr>
        <w:t>game</w:t>
      </w:r>
      <w:r>
        <w:t>_ai_sdk</w:t>
      </w:r>
      <w:proofErr w:type="spellEnd"/>
      <w:r>
        <w:rPr>
          <w:rFonts w:hint="eastAsia"/>
        </w:rPr>
        <w:t>的</w:t>
      </w:r>
      <w:r>
        <w:rPr>
          <w:rFonts w:hint="eastAsia"/>
        </w:rPr>
        <w:t>windows</w:t>
      </w:r>
      <w:r>
        <w:rPr>
          <w:rFonts w:hint="eastAsia"/>
        </w:rPr>
        <w:t>版本安装完成。</w:t>
      </w:r>
    </w:p>
    <w:sectPr w:rsidR="00C8581A">
      <w:footerReference w:type="default" r:id="rId20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8736A" w:rsidRDefault="00E8736A">
      <w:r>
        <w:separator/>
      </w:r>
    </w:p>
  </w:endnote>
  <w:endnote w:type="continuationSeparator" w:id="0">
    <w:p w:rsidR="00E8736A" w:rsidRDefault="00E873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4406" w:rsidRDefault="00051CFC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3" name="文本框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24406" w:rsidRDefault="00051CFC">
                          <w:pPr>
                            <w:pStyle w:val="a3"/>
                          </w:pPr>
                          <w:r>
                            <w:rPr>
                              <w:rFonts w:hint="eastAsia"/>
                            </w:rPr>
                            <w:t>第</w:t>
                          </w:r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 w:rsidR="003D109C">
                            <w:rPr>
                              <w:noProof/>
                            </w:rPr>
                            <w:t>5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</w:rPr>
                            <w:t>页</w:t>
                          </w:r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</w:rPr>
                            <w:t>共</w:t>
                          </w:r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  <w:r w:rsidR="00CC678C">
                            <w:rPr>
                              <w:noProof/>
                            </w:rPr>
                            <w:fldChar w:fldCharType="begin"/>
                          </w:r>
                          <w:r w:rsidR="00CC678C">
                            <w:rPr>
                              <w:noProof/>
                            </w:rPr>
                            <w:instrText xml:space="preserve"> NUMPAGES  \* MERGEFORMAT </w:instrText>
                          </w:r>
                          <w:r w:rsidR="00CC678C">
                            <w:rPr>
                              <w:noProof/>
                            </w:rPr>
                            <w:fldChar w:fldCharType="separate"/>
                          </w:r>
                          <w:r w:rsidR="003D109C">
                            <w:rPr>
                              <w:noProof/>
                            </w:rPr>
                            <w:t>59</w:t>
                          </w:r>
                          <w:r w:rsidR="00CC678C">
                            <w:rPr>
                              <w:noProof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</w:rPr>
                            <w:t>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23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" filled="f" stroked="f" strokeweight=".5pt">
              <v:textbox style="mso-fit-shape-to-text:t" inset="0,0,0,0">
                <w:txbxContent>
                  <w:p w:rsidR="00924406" w:rsidRDefault="00051CFC">
                    <w:pPr>
                      <w:pStyle w:val="a3"/>
                    </w:pPr>
                    <w:r>
                      <w:rPr>
                        <w:rFonts w:hint="eastAsia"/>
                      </w:rPr>
                      <w:t>第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 w:rsidR="003D109C">
                      <w:rPr>
                        <w:noProof/>
                      </w:rPr>
                      <w:t>5</w:t>
                    </w:r>
                    <w:r>
                      <w:rPr>
                        <w:rFonts w:hint="eastAsia"/>
                      </w:rPr>
                      <w:fldChar w:fldCharType="end"/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页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共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r w:rsidR="00CC678C">
                      <w:rPr>
                        <w:noProof/>
                      </w:rPr>
                      <w:fldChar w:fldCharType="begin"/>
                    </w:r>
                    <w:r w:rsidR="00CC678C">
                      <w:rPr>
                        <w:noProof/>
                      </w:rPr>
                      <w:instrText xml:space="preserve"> NUMPAGES  \* MERGEFORMAT </w:instrText>
                    </w:r>
                    <w:r w:rsidR="00CC678C">
                      <w:rPr>
                        <w:noProof/>
                      </w:rPr>
                      <w:fldChar w:fldCharType="separate"/>
                    </w:r>
                    <w:r w:rsidR="003D109C">
                      <w:rPr>
                        <w:noProof/>
                      </w:rPr>
                      <w:t>59</w:t>
                    </w:r>
                    <w:r w:rsidR="00CC678C">
                      <w:rPr>
                        <w:noProof/>
                      </w:rPr>
                      <w:fldChar w:fldCharType="end"/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8736A" w:rsidRDefault="00E8736A">
      <w:r>
        <w:separator/>
      </w:r>
    </w:p>
  </w:footnote>
  <w:footnote w:type="continuationSeparator" w:id="0">
    <w:p w:rsidR="00E8736A" w:rsidRDefault="00E873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4406" w:rsidRDefault="00051CFC">
    <w:pPr>
      <w:pStyle w:val="a4"/>
    </w:pPr>
    <w:r>
      <w:rPr>
        <w:noProof/>
      </w:rPr>
      <w:drawing>
        <wp:inline distT="0" distB="0" distL="0" distR="0">
          <wp:extent cx="797560" cy="307340"/>
          <wp:effectExtent l="0" t="0" r="2540" b="16510"/>
          <wp:docPr id="21" name="图片 21" descr="con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" name="图片 21" descr="con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97560" cy="3073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            *</w:t>
    </w:r>
    <w:r>
      <w:rPr>
        <w:rFonts w:hint="eastAsia"/>
      </w:rPr>
      <w:t>内部公开</w:t>
    </w:r>
    <w:r>
      <w:rPr>
        <w:rFonts w:hint="eastAsia"/>
      </w:rPr>
      <w:t>*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DAC9504"/>
    <w:multiLevelType w:val="singleLevel"/>
    <w:tmpl w:val="9DAC9504"/>
    <w:lvl w:ilvl="0">
      <w:start w:val="2"/>
      <w:numFmt w:val="decimal"/>
      <w:suff w:val="nothing"/>
      <w:lvlText w:val="%1、"/>
      <w:lvlJc w:val="left"/>
      <w:pPr>
        <w:ind w:left="480" w:firstLine="0"/>
      </w:pPr>
    </w:lvl>
  </w:abstractNum>
  <w:abstractNum w:abstractNumId="1" w15:restartNumberingAfterBreak="0">
    <w:nsid w:val="DF604FEE"/>
    <w:multiLevelType w:val="singleLevel"/>
    <w:tmpl w:val="DF604FEE"/>
    <w:lvl w:ilvl="0">
      <w:start w:val="2"/>
      <w:numFmt w:val="decimal"/>
      <w:suff w:val="nothing"/>
      <w:lvlText w:val="%1、"/>
      <w:lvlJc w:val="left"/>
    </w:lvl>
  </w:abstractNum>
  <w:abstractNum w:abstractNumId="2" w15:restartNumberingAfterBreak="0">
    <w:nsid w:val="FEEAA6EF"/>
    <w:multiLevelType w:val="singleLevel"/>
    <w:tmpl w:val="FEEAA6EF"/>
    <w:lvl w:ilvl="0">
      <w:start w:val="1"/>
      <w:numFmt w:val="decimal"/>
      <w:suff w:val="nothing"/>
      <w:lvlText w:val="（%1）"/>
      <w:lvlJc w:val="left"/>
    </w:lvl>
  </w:abstractNum>
  <w:abstractNum w:abstractNumId="3" w15:restartNumberingAfterBreak="0">
    <w:nsid w:val="00A2DF17"/>
    <w:multiLevelType w:val="singleLevel"/>
    <w:tmpl w:val="00A2DF17"/>
    <w:lvl w:ilvl="0">
      <w:start w:val="1"/>
      <w:numFmt w:val="decimal"/>
      <w:suff w:val="nothing"/>
      <w:lvlText w:val="（%1）"/>
      <w:lvlJc w:val="left"/>
    </w:lvl>
  </w:abstractNum>
  <w:abstractNum w:abstractNumId="4" w15:restartNumberingAfterBreak="0">
    <w:nsid w:val="02594C4F"/>
    <w:multiLevelType w:val="multilevel"/>
    <w:tmpl w:val="02594C4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09506E7D"/>
    <w:multiLevelType w:val="multilevel"/>
    <w:tmpl w:val="09506E7D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1585408B"/>
    <w:multiLevelType w:val="multilevel"/>
    <w:tmpl w:val="1585408B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188551C1"/>
    <w:multiLevelType w:val="multilevel"/>
    <w:tmpl w:val="188551C1"/>
    <w:lvl w:ilvl="0">
      <w:start w:val="1"/>
      <w:numFmt w:val="decimal"/>
      <w:pStyle w:val="1"/>
      <w:suff w:val="space"/>
      <w:lvlText w:val="%1."/>
      <w:lvlJc w:val="left"/>
      <w:pPr>
        <w:ind w:left="425" w:hanging="425"/>
      </w:pPr>
      <w:rPr>
        <w:rFonts w:hint="eastAsia"/>
        <w:i w:val="0"/>
        <w:iCs w:val="0"/>
        <w:caps w:val="0"/>
        <w:smallCaps w:val="0"/>
        <w:strike w:val="0"/>
        <w:dstrike w:val="0"/>
        <w:vanish w:val="0"/>
        <w:spacing w:val="0"/>
        <w:position w:val="0"/>
        <w:u w:val="none"/>
        <w:vertAlign w:val="baseline"/>
      </w:rPr>
    </w:lvl>
    <w:lvl w:ilvl="1">
      <w:start w:val="1"/>
      <w:numFmt w:val="decimal"/>
      <w:pStyle w:val="2"/>
      <w:suff w:val="space"/>
      <w:lvlText w:val="%1.%2"/>
      <w:lvlJc w:val="left"/>
      <w:pPr>
        <w:ind w:left="567" w:hanging="567"/>
      </w:pPr>
      <w:rPr>
        <w:rFonts w:hint="eastAsia"/>
        <w:i w:val="0"/>
        <w:iCs w:val="0"/>
        <w:caps w:val="0"/>
        <w:smallCaps w:val="0"/>
        <w:strike w:val="0"/>
        <w:dstrike w:val="0"/>
        <w:vanish w:val="0"/>
        <w:spacing w:val="0"/>
        <w:position w:val="0"/>
        <w:u w:val="none"/>
        <w:vertAlign w:val="baseline"/>
      </w:rPr>
    </w:lvl>
    <w:lvl w:ilvl="2">
      <w:start w:val="1"/>
      <w:numFmt w:val="decimal"/>
      <w:suff w:val="space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8" w15:restartNumberingAfterBreak="0">
    <w:nsid w:val="1B555187"/>
    <w:multiLevelType w:val="multilevel"/>
    <w:tmpl w:val="1B555187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1D366879"/>
    <w:multiLevelType w:val="multilevel"/>
    <w:tmpl w:val="1D366879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1F564B81"/>
    <w:multiLevelType w:val="multilevel"/>
    <w:tmpl w:val="1F564B81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21451A4E"/>
    <w:multiLevelType w:val="multilevel"/>
    <w:tmpl w:val="21451A4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24883E45"/>
    <w:multiLevelType w:val="multilevel"/>
    <w:tmpl w:val="24883E45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2F9C369F"/>
    <w:multiLevelType w:val="multilevel"/>
    <w:tmpl w:val="2F9C369F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305905BF"/>
    <w:multiLevelType w:val="multilevel"/>
    <w:tmpl w:val="305905B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35720B53"/>
    <w:multiLevelType w:val="multilevel"/>
    <w:tmpl w:val="35720B53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3624393D"/>
    <w:multiLevelType w:val="multilevel"/>
    <w:tmpl w:val="3624393D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3B2C3D4F"/>
    <w:multiLevelType w:val="multilevel"/>
    <w:tmpl w:val="3B2C3D4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46D21C65"/>
    <w:multiLevelType w:val="multilevel"/>
    <w:tmpl w:val="46D21C65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47A96EF3"/>
    <w:multiLevelType w:val="multilevel"/>
    <w:tmpl w:val="47A96EF3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49BF585F"/>
    <w:multiLevelType w:val="multilevel"/>
    <w:tmpl w:val="49BF585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4C726478"/>
    <w:multiLevelType w:val="multilevel"/>
    <w:tmpl w:val="4C72647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4F386174"/>
    <w:multiLevelType w:val="multilevel"/>
    <w:tmpl w:val="4F38617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517943BC"/>
    <w:multiLevelType w:val="multilevel"/>
    <w:tmpl w:val="517943B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584A4B79"/>
    <w:multiLevelType w:val="multilevel"/>
    <w:tmpl w:val="584A4B79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58950622"/>
    <w:multiLevelType w:val="multilevel"/>
    <w:tmpl w:val="5895062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5AF1451E"/>
    <w:multiLevelType w:val="singleLevel"/>
    <w:tmpl w:val="5AF1451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7" w15:restartNumberingAfterBreak="0">
    <w:nsid w:val="63DD608C"/>
    <w:multiLevelType w:val="multilevel"/>
    <w:tmpl w:val="63DD608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642C71BF"/>
    <w:multiLevelType w:val="singleLevel"/>
    <w:tmpl w:val="642C71BF"/>
    <w:lvl w:ilvl="0">
      <w:start w:val="1"/>
      <w:numFmt w:val="decimalEnclosedCircleChinese"/>
      <w:suff w:val="nothing"/>
      <w:lvlText w:val="%1、"/>
      <w:lvlJc w:val="left"/>
      <w:rPr>
        <w:rFonts w:hint="eastAsia"/>
      </w:rPr>
    </w:lvl>
  </w:abstractNum>
  <w:abstractNum w:abstractNumId="29" w15:restartNumberingAfterBreak="0">
    <w:nsid w:val="65757A45"/>
    <w:multiLevelType w:val="multilevel"/>
    <w:tmpl w:val="65757A45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7057142A"/>
    <w:multiLevelType w:val="multilevel"/>
    <w:tmpl w:val="7057142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 w15:restartNumberingAfterBreak="0">
    <w:nsid w:val="733624A9"/>
    <w:multiLevelType w:val="multilevel"/>
    <w:tmpl w:val="733624A9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 w15:restartNumberingAfterBreak="0">
    <w:nsid w:val="740700CB"/>
    <w:multiLevelType w:val="multilevel"/>
    <w:tmpl w:val="740700CB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 w15:restartNumberingAfterBreak="0">
    <w:nsid w:val="788A24CB"/>
    <w:multiLevelType w:val="multilevel"/>
    <w:tmpl w:val="788A24CB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" w15:restartNumberingAfterBreak="0">
    <w:nsid w:val="7E317B71"/>
    <w:multiLevelType w:val="multilevel"/>
    <w:tmpl w:val="7E317B71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5" w15:restartNumberingAfterBreak="0">
    <w:nsid w:val="7EFC587C"/>
    <w:multiLevelType w:val="multilevel"/>
    <w:tmpl w:val="7EFC587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7"/>
  </w:num>
  <w:num w:numId="2">
    <w:abstractNumId w:val="1"/>
  </w:num>
  <w:num w:numId="3">
    <w:abstractNumId w:val="28"/>
  </w:num>
  <w:num w:numId="4">
    <w:abstractNumId w:val="2"/>
  </w:num>
  <w:num w:numId="5">
    <w:abstractNumId w:val="3"/>
  </w:num>
  <w:num w:numId="6">
    <w:abstractNumId w:val="0"/>
  </w:num>
  <w:num w:numId="7">
    <w:abstractNumId w:val="21"/>
  </w:num>
  <w:num w:numId="8">
    <w:abstractNumId w:val="32"/>
  </w:num>
  <w:num w:numId="9">
    <w:abstractNumId w:val="20"/>
  </w:num>
  <w:num w:numId="10">
    <w:abstractNumId w:val="16"/>
  </w:num>
  <w:num w:numId="11">
    <w:abstractNumId w:val="30"/>
  </w:num>
  <w:num w:numId="12">
    <w:abstractNumId w:val="12"/>
  </w:num>
  <w:num w:numId="13">
    <w:abstractNumId w:val="31"/>
  </w:num>
  <w:num w:numId="14">
    <w:abstractNumId w:val="6"/>
  </w:num>
  <w:num w:numId="15">
    <w:abstractNumId w:val="9"/>
  </w:num>
  <w:num w:numId="16">
    <w:abstractNumId w:val="25"/>
  </w:num>
  <w:num w:numId="17">
    <w:abstractNumId w:val="34"/>
  </w:num>
  <w:num w:numId="18">
    <w:abstractNumId w:val="29"/>
  </w:num>
  <w:num w:numId="19">
    <w:abstractNumId w:val="5"/>
  </w:num>
  <w:num w:numId="20">
    <w:abstractNumId w:val="27"/>
  </w:num>
  <w:num w:numId="21">
    <w:abstractNumId w:val="11"/>
  </w:num>
  <w:num w:numId="22">
    <w:abstractNumId w:val="18"/>
  </w:num>
  <w:num w:numId="23">
    <w:abstractNumId w:val="33"/>
  </w:num>
  <w:num w:numId="24">
    <w:abstractNumId w:val="24"/>
  </w:num>
  <w:num w:numId="25">
    <w:abstractNumId w:val="19"/>
  </w:num>
  <w:num w:numId="26">
    <w:abstractNumId w:val="4"/>
  </w:num>
  <w:num w:numId="27">
    <w:abstractNumId w:val="14"/>
  </w:num>
  <w:num w:numId="28">
    <w:abstractNumId w:val="23"/>
  </w:num>
  <w:num w:numId="29">
    <w:abstractNumId w:val="8"/>
  </w:num>
  <w:num w:numId="30">
    <w:abstractNumId w:val="17"/>
  </w:num>
  <w:num w:numId="31">
    <w:abstractNumId w:val="15"/>
  </w:num>
  <w:num w:numId="32">
    <w:abstractNumId w:val="22"/>
  </w:num>
  <w:num w:numId="33">
    <w:abstractNumId w:val="35"/>
  </w:num>
  <w:num w:numId="34">
    <w:abstractNumId w:val="10"/>
  </w:num>
  <w:num w:numId="35">
    <w:abstractNumId w:val="26"/>
  </w:num>
  <w:num w:numId="3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embedSystemFonts/>
  <w:bordersDoNotSurroundHeader/>
  <w:bordersDoNotSurroundFooter/>
  <w:hideSpellingErrors/>
  <w:proofState w:spelling="clean" w:grammar="clean"/>
  <w:attachedTemplate r:id="rId1"/>
  <w:defaultTabStop w:val="420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23C430E"/>
    <w:rsid w:val="00006F76"/>
    <w:rsid w:val="000140A5"/>
    <w:rsid w:val="00051CFC"/>
    <w:rsid w:val="000543C9"/>
    <w:rsid w:val="0005609F"/>
    <w:rsid w:val="0005617B"/>
    <w:rsid w:val="00062BC3"/>
    <w:rsid w:val="0006700C"/>
    <w:rsid w:val="00067EB2"/>
    <w:rsid w:val="00075AD8"/>
    <w:rsid w:val="00091499"/>
    <w:rsid w:val="00091B2C"/>
    <w:rsid w:val="00092BCB"/>
    <w:rsid w:val="00093A5C"/>
    <w:rsid w:val="000A563A"/>
    <w:rsid w:val="000A5C54"/>
    <w:rsid w:val="000A7C42"/>
    <w:rsid w:val="000D6C6D"/>
    <w:rsid w:val="00114381"/>
    <w:rsid w:val="00114F91"/>
    <w:rsid w:val="001454C6"/>
    <w:rsid w:val="00152A71"/>
    <w:rsid w:val="001533B3"/>
    <w:rsid w:val="00163340"/>
    <w:rsid w:val="00166647"/>
    <w:rsid w:val="00167857"/>
    <w:rsid w:val="001B6AEE"/>
    <w:rsid w:val="001B6E46"/>
    <w:rsid w:val="001D31C2"/>
    <w:rsid w:val="001D3EB2"/>
    <w:rsid w:val="001D518D"/>
    <w:rsid w:val="001F018D"/>
    <w:rsid w:val="001F3CF8"/>
    <w:rsid w:val="001F7701"/>
    <w:rsid w:val="00233A4C"/>
    <w:rsid w:val="002350B5"/>
    <w:rsid w:val="002466CB"/>
    <w:rsid w:val="00252B2F"/>
    <w:rsid w:val="00255097"/>
    <w:rsid w:val="00260181"/>
    <w:rsid w:val="00262525"/>
    <w:rsid w:val="00273FD1"/>
    <w:rsid w:val="00280B78"/>
    <w:rsid w:val="00282BA2"/>
    <w:rsid w:val="002933B4"/>
    <w:rsid w:val="00296270"/>
    <w:rsid w:val="002B6650"/>
    <w:rsid w:val="002C236F"/>
    <w:rsid w:val="002C5B29"/>
    <w:rsid w:val="002C74AC"/>
    <w:rsid w:val="002C7FCE"/>
    <w:rsid w:val="002D1EF8"/>
    <w:rsid w:val="002D33CB"/>
    <w:rsid w:val="002D3795"/>
    <w:rsid w:val="002D6531"/>
    <w:rsid w:val="002E0DDD"/>
    <w:rsid w:val="00325AC6"/>
    <w:rsid w:val="003519FD"/>
    <w:rsid w:val="00353053"/>
    <w:rsid w:val="00353DC3"/>
    <w:rsid w:val="00387B12"/>
    <w:rsid w:val="00390842"/>
    <w:rsid w:val="003B10E7"/>
    <w:rsid w:val="003B4F00"/>
    <w:rsid w:val="003C0F14"/>
    <w:rsid w:val="003C14E7"/>
    <w:rsid w:val="003D109C"/>
    <w:rsid w:val="00406E7F"/>
    <w:rsid w:val="004306C0"/>
    <w:rsid w:val="00433478"/>
    <w:rsid w:val="00433C2A"/>
    <w:rsid w:val="00447CFA"/>
    <w:rsid w:val="00452C9C"/>
    <w:rsid w:val="00474838"/>
    <w:rsid w:val="0048033D"/>
    <w:rsid w:val="004825D4"/>
    <w:rsid w:val="004900AC"/>
    <w:rsid w:val="00491C52"/>
    <w:rsid w:val="0049268C"/>
    <w:rsid w:val="004941D7"/>
    <w:rsid w:val="004A0B7A"/>
    <w:rsid w:val="004B25DC"/>
    <w:rsid w:val="004B7BE0"/>
    <w:rsid w:val="004D5107"/>
    <w:rsid w:val="004F54D8"/>
    <w:rsid w:val="004F6287"/>
    <w:rsid w:val="0050050E"/>
    <w:rsid w:val="00502B03"/>
    <w:rsid w:val="00506277"/>
    <w:rsid w:val="0051616D"/>
    <w:rsid w:val="0054520E"/>
    <w:rsid w:val="005503B7"/>
    <w:rsid w:val="0056095C"/>
    <w:rsid w:val="005645B0"/>
    <w:rsid w:val="00566807"/>
    <w:rsid w:val="005707F6"/>
    <w:rsid w:val="0057358E"/>
    <w:rsid w:val="0058722E"/>
    <w:rsid w:val="00590FED"/>
    <w:rsid w:val="00591D95"/>
    <w:rsid w:val="00592CC3"/>
    <w:rsid w:val="005A3349"/>
    <w:rsid w:val="005A76F1"/>
    <w:rsid w:val="005B417F"/>
    <w:rsid w:val="005B6E31"/>
    <w:rsid w:val="005C3FF9"/>
    <w:rsid w:val="005D4BB7"/>
    <w:rsid w:val="005D6592"/>
    <w:rsid w:val="005D680A"/>
    <w:rsid w:val="006009CC"/>
    <w:rsid w:val="0060111E"/>
    <w:rsid w:val="006025A9"/>
    <w:rsid w:val="00630816"/>
    <w:rsid w:val="006337BA"/>
    <w:rsid w:val="006421FA"/>
    <w:rsid w:val="006702B8"/>
    <w:rsid w:val="00673C83"/>
    <w:rsid w:val="00674C0B"/>
    <w:rsid w:val="006A7765"/>
    <w:rsid w:val="006B5038"/>
    <w:rsid w:val="006C2B6F"/>
    <w:rsid w:val="006C7A02"/>
    <w:rsid w:val="006E0FED"/>
    <w:rsid w:val="006F518B"/>
    <w:rsid w:val="006F5FE6"/>
    <w:rsid w:val="00787F47"/>
    <w:rsid w:val="00790C1A"/>
    <w:rsid w:val="007911DB"/>
    <w:rsid w:val="00793F36"/>
    <w:rsid w:val="00795E17"/>
    <w:rsid w:val="007A0C39"/>
    <w:rsid w:val="007A3781"/>
    <w:rsid w:val="007C03A1"/>
    <w:rsid w:val="007C37FD"/>
    <w:rsid w:val="007D23F9"/>
    <w:rsid w:val="007D290B"/>
    <w:rsid w:val="007D5C82"/>
    <w:rsid w:val="007E002B"/>
    <w:rsid w:val="007E3344"/>
    <w:rsid w:val="00804087"/>
    <w:rsid w:val="008129B3"/>
    <w:rsid w:val="00824DC5"/>
    <w:rsid w:val="00825D1A"/>
    <w:rsid w:val="008455C6"/>
    <w:rsid w:val="00850D6B"/>
    <w:rsid w:val="0085147C"/>
    <w:rsid w:val="00852725"/>
    <w:rsid w:val="00855873"/>
    <w:rsid w:val="00864F09"/>
    <w:rsid w:val="008673A6"/>
    <w:rsid w:val="0087374D"/>
    <w:rsid w:val="008757AA"/>
    <w:rsid w:val="00877629"/>
    <w:rsid w:val="0088339D"/>
    <w:rsid w:val="0088453E"/>
    <w:rsid w:val="008935D6"/>
    <w:rsid w:val="008B23B6"/>
    <w:rsid w:val="008B3426"/>
    <w:rsid w:val="008C1C60"/>
    <w:rsid w:val="008E1A72"/>
    <w:rsid w:val="008E3090"/>
    <w:rsid w:val="008E3E05"/>
    <w:rsid w:val="008E5998"/>
    <w:rsid w:val="008F0BE7"/>
    <w:rsid w:val="00914964"/>
    <w:rsid w:val="00916AE3"/>
    <w:rsid w:val="00920DA0"/>
    <w:rsid w:val="00924406"/>
    <w:rsid w:val="0092581E"/>
    <w:rsid w:val="009266E8"/>
    <w:rsid w:val="00961ADC"/>
    <w:rsid w:val="00963E0B"/>
    <w:rsid w:val="00982846"/>
    <w:rsid w:val="00992805"/>
    <w:rsid w:val="009E612E"/>
    <w:rsid w:val="009F4A00"/>
    <w:rsid w:val="00A1039E"/>
    <w:rsid w:val="00A11F43"/>
    <w:rsid w:val="00A126BC"/>
    <w:rsid w:val="00A2127B"/>
    <w:rsid w:val="00A226D4"/>
    <w:rsid w:val="00A331C5"/>
    <w:rsid w:val="00A41BBD"/>
    <w:rsid w:val="00A521E9"/>
    <w:rsid w:val="00A57C71"/>
    <w:rsid w:val="00A57CB9"/>
    <w:rsid w:val="00A6467D"/>
    <w:rsid w:val="00A671D0"/>
    <w:rsid w:val="00A70CB1"/>
    <w:rsid w:val="00A734EE"/>
    <w:rsid w:val="00A81408"/>
    <w:rsid w:val="00A90026"/>
    <w:rsid w:val="00AA340C"/>
    <w:rsid w:val="00AA40B3"/>
    <w:rsid w:val="00AA4C7C"/>
    <w:rsid w:val="00AB1793"/>
    <w:rsid w:val="00AD79A7"/>
    <w:rsid w:val="00AE39D0"/>
    <w:rsid w:val="00AE4449"/>
    <w:rsid w:val="00AE5A22"/>
    <w:rsid w:val="00AF2C83"/>
    <w:rsid w:val="00AF3520"/>
    <w:rsid w:val="00B015FA"/>
    <w:rsid w:val="00B12A79"/>
    <w:rsid w:val="00B219BD"/>
    <w:rsid w:val="00B23EFE"/>
    <w:rsid w:val="00B2458D"/>
    <w:rsid w:val="00B35914"/>
    <w:rsid w:val="00B44B1B"/>
    <w:rsid w:val="00B54BF2"/>
    <w:rsid w:val="00B56890"/>
    <w:rsid w:val="00B63503"/>
    <w:rsid w:val="00B65A13"/>
    <w:rsid w:val="00B83FD1"/>
    <w:rsid w:val="00B91E97"/>
    <w:rsid w:val="00BA21AD"/>
    <w:rsid w:val="00BB5564"/>
    <w:rsid w:val="00BC1BB6"/>
    <w:rsid w:val="00BC3EC2"/>
    <w:rsid w:val="00BD4625"/>
    <w:rsid w:val="00BD5AC7"/>
    <w:rsid w:val="00BD7BD6"/>
    <w:rsid w:val="00BE3C58"/>
    <w:rsid w:val="00BE4240"/>
    <w:rsid w:val="00C04429"/>
    <w:rsid w:val="00C05CFE"/>
    <w:rsid w:val="00C24302"/>
    <w:rsid w:val="00C51272"/>
    <w:rsid w:val="00C54EC1"/>
    <w:rsid w:val="00C55C2B"/>
    <w:rsid w:val="00C718D3"/>
    <w:rsid w:val="00C76CD2"/>
    <w:rsid w:val="00C84A94"/>
    <w:rsid w:val="00C8581A"/>
    <w:rsid w:val="00CB4496"/>
    <w:rsid w:val="00CB6AAC"/>
    <w:rsid w:val="00CC678C"/>
    <w:rsid w:val="00CC7B7E"/>
    <w:rsid w:val="00CD0B9E"/>
    <w:rsid w:val="00D31FC8"/>
    <w:rsid w:val="00D41FD7"/>
    <w:rsid w:val="00D42795"/>
    <w:rsid w:val="00D47E8F"/>
    <w:rsid w:val="00D53C92"/>
    <w:rsid w:val="00D82499"/>
    <w:rsid w:val="00D85A68"/>
    <w:rsid w:val="00D87D42"/>
    <w:rsid w:val="00D96611"/>
    <w:rsid w:val="00DA6656"/>
    <w:rsid w:val="00DB0154"/>
    <w:rsid w:val="00DB438D"/>
    <w:rsid w:val="00DE2533"/>
    <w:rsid w:val="00DE6BEE"/>
    <w:rsid w:val="00DF46A2"/>
    <w:rsid w:val="00DF481B"/>
    <w:rsid w:val="00E001AC"/>
    <w:rsid w:val="00E211FE"/>
    <w:rsid w:val="00E36060"/>
    <w:rsid w:val="00E75286"/>
    <w:rsid w:val="00E75C7E"/>
    <w:rsid w:val="00E85DE4"/>
    <w:rsid w:val="00E8736A"/>
    <w:rsid w:val="00E95790"/>
    <w:rsid w:val="00EA3F6C"/>
    <w:rsid w:val="00EB26AA"/>
    <w:rsid w:val="00EC03BB"/>
    <w:rsid w:val="00EC3302"/>
    <w:rsid w:val="00ED2799"/>
    <w:rsid w:val="00ED434F"/>
    <w:rsid w:val="00EF11BB"/>
    <w:rsid w:val="00F12AE7"/>
    <w:rsid w:val="00F150A9"/>
    <w:rsid w:val="00F17B54"/>
    <w:rsid w:val="00F21370"/>
    <w:rsid w:val="00F23F1C"/>
    <w:rsid w:val="00F24B5C"/>
    <w:rsid w:val="00F450D3"/>
    <w:rsid w:val="00F639CD"/>
    <w:rsid w:val="00F70255"/>
    <w:rsid w:val="00F92AFE"/>
    <w:rsid w:val="00F956FA"/>
    <w:rsid w:val="00FA1B49"/>
    <w:rsid w:val="00FB2C5B"/>
    <w:rsid w:val="00FB59ED"/>
    <w:rsid w:val="00FC47F4"/>
    <w:rsid w:val="00FE5DAC"/>
    <w:rsid w:val="00FF6321"/>
    <w:rsid w:val="098E6A85"/>
    <w:rsid w:val="0C775534"/>
    <w:rsid w:val="11C1745C"/>
    <w:rsid w:val="15B04FA7"/>
    <w:rsid w:val="161A3378"/>
    <w:rsid w:val="18557EC0"/>
    <w:rsid w:val="1C2A3CDD"/>
    <w:rsid w:val="25A44E2C"/>
    <w:rsid w:val="2B435978"/>
    <w:rsid w:val="308D66A0"/>
    <w:rsid w:val="359B7410"/>
    <w:rsid w:val="3E544CBB"/>
    <w:rsid w:val="4E6008E4"/>
    <w:rsid w:val="51814F4C"/>
    <w:rsid w:val="53C25892"/>
    <w:rsid w:val="542278A3"/>
    <w:rsid w:val="62205CCF"/>
    <w:rsid w:val="65596E92"/>
    <w:rsid w:val="6D535020"/>
    <w:rsid w:val="723C430E"/>
    <w:rsid w:val="74264CC7"/>
    <w:rsid w:val="75477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060CC62A"/>
  <w15:docId w15:val="{3D17AAD8-79FD-4B72-A832-EEDD8B534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uiPriority="9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Hyperlink" w:uiPriority="99" w:unhideWhenUsed="1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semiHidden="1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TOC1">
    <w:name w:val="toc 1"/>
    <w:basedOn w:val="a"/>
    <w:next w:val="a"/>
    <w:uiPriority w:val="39"/>
    <w:qFormat/>
  </w:style>
  <w:style w:type="paragraph" w:styleId="TOC2">
    <w:name w:val="toc 2"/>
    <w:basedOn w:val="a"/>
    <w:next w:val="a"/>
    <w:uiPriority w:val="39"/>
    <w:qFormat/>
    <w:pPr>
      <w:ind w:leftChars="200" w:left="420"/>
    </w:pPr>
  </w:style>
  <w:style w:type="character" w:styleId="a5">
    <w:name w:val="Strong"/>
    <w:basedOn w:val="a0"/>
    <w:uiPriority w:val="22"/>
    <w:qFormat/>
    <w:rPr>
      <w:b/>
      <w:bCs/>
    </w:rPr>
  </w:style>
  <w:style w:type="character" w:styleId="a6">
    <w:name w:val="Hyperlink"/>
    <w:basedOn w:val="a0"/>
    <w:uiPriority w:val="99"/>
    <w:unhideWhenUsed/>
    <w:qFormat/>
    <w:rPr>
      <w:color w:val="0563C1" w:themeColor="hyperlink"/>
      <w:u w:val="single"/>
    </w:rPr>
  </w:style>
  <w:style w:type="table" w:styleId="a7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8">
    <w:name w:val="段落"/>
    <w:basedOn w:val="a"/>
    <w:qFormat/>
    <w:pPr>
      <w:widowControl/>
      <w:shd w:val="clear" w:color="auto" w:fill="FFFFFF"/>
      <w:spacing w:line="360" w:lineRule="auto"/>
      <w:ind w:firstLineChars="200" w:firstLine="480"/>
      <w:jc w:val="left"/>
    </w:pPr>
    <w:rPr>
      <w:rFonts w:ascii="Verdana" w:eastAsia="宋体" w:hAnsi="Verdana" w:cs="宋体"/>
      <w:color w:val="303030"/>
      <w:kern w:val="0"/>
      <w:szCs w:val="18"/>
    </w:rPr>
  </w:style>
  <w:style w:type="paragraph" w:customStyle="1" w:styleId="a9">
    <w:name w:val="代码"/>
    <w:basedOn w:val="a"/>
    <w:qFormat/>
    <w:pPr>
      <w:widowControl/>
      <w:pBdr>
        <w:top w:val="single" w:sz="4" w:space="1" w:color="auto"/>
        <w:left w:val="single" w:sz="4" w:space="4" w:color="auto"/>
        <w:bottom w:val="single" w:sz="4" w:space="1" w:color="auto"/>
        <w:right w:val="single" w:sz="4" w:space="1" w:color="auto"/>
      </w:pBdr>
      <w:shd w:val="clear" w:color="auto" w:fill="E7E6E6" w:themeFill="background2"/>
      <w:spacing w:line="276" w:lineRule="auto"/>
      <w:jc w:val="left"/>
    </w:pPr>
    <w:rPr>
      <w:rFonts w:ascii="Consolas" w:eastAsia="宋体" w:hAnsi="Consolas" w:cs="Consolas"/>
      <w:color w:val="303030"/>
      <w:kern w:val="0"/>
      <w:szCs w:val="18"/>
    </w:rPr>
  </w:style>
  <w:style w:type="paragraph" w:customStyle="1" w:styleId="WPSOffice1">
    <w:name w:val="WPSOffice手动目录 1"/>
    <w:qFormat/>
    <w:rPr>
      <w:rFonts w:asciiTheme="minorHAnsi" w:eastAsiaTheme="minorEastAsia" w:hAnsiTheme="minorHAnsi" w:cstheme="minorBidi"/>
    </w:rPr>
  </w:style>
  <w:style w:type="paragraph" w:customStyle="1" w:styleId="WPSOffice2">
    <w:name w:val="WPSOffice手动目录 2"/>
    <w:qFormat/>
    <w:pPr>
      <w:ind w:leftChars="200" w:left="200"/>
    </w:pPr>
    <w:rPr>
      <w:rFonts w:asciiTheme="minorHAnsi" w:eastAsiaTheme="minorEastAsia" w:hAnsiTheme="minorHAnsi" w:cstheme="minorBidi"/>
    </w:rPr>
  </w:style>
  <w:style w:type="character" w:customStyle="1" w:styleId="20">
    <w:name w:val="标题 2 字符"/>
    <w:link w:val="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a">
    <w:name w:val="List Paragraph"/>
    <w:basedOn w:val="a"/>
    <w:link w:val="ab"/>
    <w:uiPriority w:val="99"/>
    <w:qFormat/>
    <w:pPr>
      <w:ind w:firstLineChars="200" w:firstLine="420"/>
    </w:pPr>
  </w:style>
  <w:style w:type="character" w:customStyle="1" w:styleId="ab">
    <w:name w:val="列表段落 字符"/>
    <w:basedOn w:val="a0"/>
    <w:link w:val="aa"/>
    <w:uiPriority w:val="99"/>
    <w:qFormat/>
    <w:rPr>
      <w:rFonts w:asciiTheme="minorHAnsi" w:eastAsiaTheme="minorEastAsia" w:hAnsiTheme="minorHAnsi" w:cstheme="minorBidi"/>
      <w:kern w:val="2"/>
      <w:sz w:val="21"/>
      <w:szCs w:val="24"/>
    </w:rPr>
  </w:style>
  <w:style w:type="character" w:styleId="ac">
    <w:name w:val="Unresolved Mention"/>
    <w:basedOn w:val="a0"/>
    <w:uiPriority w:val="99"/>
    <w:semiHidden/>
    <w:unhideWhenUsed/>
    <w:rsid w:val="006702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_liupliu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TotalTime>332</TotalTime>
  <Pages>10</Pages>
  <Words>300</Words>
  <Characters>1715</Characters>
  <Application>Microsoft Office Word</Application>
  <DocSecurity>0</DocSecurity>
  <Lines>14</Lines>
  <Paragraphs>4</Paragraphs>
  <ScaleCrop>false</ScaleCrop>
  <Company>Microsoft</Company>
  <LinksUpToDate>false</LinksUpToDate>
  <CharactersWithSpaces>2011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v_liupliu</dc:creator>
  <cp:lastModifiedBy>kidtingzhu(朱以汀)</cp:lastModifiedBy>
  <cp:revision>240</cp:revision>
  <dcterms:created xsi:type="dcterms:W3CDTF">2018-09-09T20:35:00Z</dcterms:created>
  <dcterms:modified xsi:type="dcterms:W3CDTF">2019-07-17T05:34:00Z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